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w:t>
                </w:r>
                <w:proofErr w:type="spellStart"/>
                <w:r w:rsidR="0051231C" w:rsidRPr="0068110B">
                  <w:rPr>
                    <w:rFonts w:ascii="Agency FB" w:hAnsi="Agency FB"/>
                    <w:color w:val="FFFF00"/>
                    <w:sz w:val="28"/>
                    <w:szCs w:val="28"/>
                    <w:highlight w:val="black"/>
                  </w:rPr>
                  <w:t>Ciconi</w:t>
                </w:r>
                <w:proofErr w:type="spellEnd"/>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A2663" w:rsidRDefault="00053A59">
          <w:pPr>
            <w:pStyle w:val="TOCHeading"/>
            <w:rPr>
              <w:rFonts w:ascii="Agency FB" w:hAnsi="Agency FB"/>
              <w:color w:val="FFFF00"/>
              <w:highlight w:val="black"/>
            </w:rPr>
          </w:pPr>
          <w:r w:rsidRPr="006A2663">
            <w:rPr>
              <w:rFonts w:ascii="Agency FB" w:hAnsi="Agency FB"/>
              <w:color w:val="FFFF00"/>
              <w:highlight w:val="black"/>
            </w:rPr>
            <w:t>Contents</w:t>
          </w:r>
        </w:p>
        <w:p w14:paraId="5DF88AAC" w14:textId="365BF014" w:rsidR="006A2663" w:rsidRPr="006A2663" w:rsidRDefault="00053A59">
          <w:pPr>
            <w:pStyle w:val="TOC1"/>
            <w:tabs>
              <w:tab w:val="right" w:leader="dot" w:pos="9350"/>
            </w:tabs>
            <w:rPr>
              <w:rFonts w:asciiTheme="minorHAnsi" w:hAnsiTheme="minorHAnsi" w:cstheme="minorBidi"/>
              <w:noProof/>
              <w:color w:val="FFFFFF" w:themeColor="background1"/>
              <w:sz w:val="22"/>
              <w:szCs w:val="22"/>
              <w:highlight w:val="black"/>
            </w:rPr>
          </w:pPr>
          <w:r w:rsidRPr="006A2663">
            <w:rPr>
              <w:rFonts w:ascii="Agency FB" w:hAnsi="Agency FB"/>
              <w:color w:val="FFFFFF" w:themeColor="background1"/>
              <w:highlight w:val="black"/>
            </w:rPr>
            <w:fldChar w:fldCharType="begin"/>
          </w:r>
          <w:r w:rsidRPr="006A2663">
            <w:rPr>
              <w:rFonts w:ascii="Agency FB" w:hAnsi="Agency FB"/>
              <w:color w:val="FFFFFF" w:themeColor="background1"/>
              <w:highlight w:val="black"/>
            </w:rPr>
            <w:instrText xml:space="preserve"> TOC \o "1-3" \h \z \u </w:instrText>
          </w:r>
          <w:r w:rsidRPr="006A2663">
            <w:rPr>
              <w:rFonts w:ascii="Agency FB" w:hAnsi="Agency FB"/>
              <w:color w:val="FFFFFF" w:themeColor="background1"/>
              <w:highlight w:val="black"/>
            </w:rPr>
            <w:fldChar w:fldCharType="separate"/>
          </w:r>
          <w:hyperlink w:anchor="_Toc490815079" w:history="1">
            <w:r w:rsidR="006A2663" w:rsidRPr="006A2663">
              <w:rPr>
                <w:rStyle w:val="Hyperlink"/>
                <w:rFonts w:ascii="Agency FB" w:hAnsi="Agency FB"/>
                <w:noProof/>
                <w:color w:val="FFFFFF" w:themeColor="background1"/>
                <w:highlight w:val="black"/>
              </w:rPr>
              <w:t>Version</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_Toc490815079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4</w:t>
            </w:r>
            <w:r w:rsidR="006A2663" w:rsidRPr="006A2663">
              <w:rPr>
                <w:noProof/>
                <w:webHidden/>
                <w:color w:val="FFFFFF" w:themeColor="background1"/>
                <w:highlight w:val="black"/>
              </w:rPr>
              <w:fldChar w:fldCharType="end"/>
            </w:r>
          </w:hyperlink>
        </w:p>
        <w:p w14:paraId="22ECC88B" w14:textId="170E7571"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0" w:history="1">
            <w:r w:rsidRPr="006A2663">
              <w:rPr>
                <w:rStyle w:val="Hyperlink"/>
                <w:rFonts w:ascii="Agency FB" w:hAnsi="Agency FB"/>
                <w:noProof/>
                <w:color w:val="FFFFFF" w:themeColor="background1"/>
                <w:highlight w:val="black"/>
              </w:rPr>
              <w:t>1.</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Game Overview</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_Toc490815080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5</w:t>
            </w:r>
            <w:r w:rsidRPr="006A2663">
              <w:rPr>
                <w:noProof/>
                <w:webHidden/>
                <w:color w:val="FFFFFF" w:themeColor="background1"/>
                <w:highlight w:val="black"/>
              </w:rPr>
              <w:fldChar w:fldCharType="end"/>
            </w:r>
          </w:hyperlink>
        </w:p>
        <w:p w14:paraId="70D65116" w14:textId="0FEFC199"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1" w:history="1">
            <w:r w:rsidRPr="006A2663">
              <w:rPr>
                <w:rStyle w:val="Hyperlink"/>
                <w:rFonts w:ascii="Agency FB" w:hAnsi="Agency FB"/>
                <w:noProof/>
                <w:color w:val="FFFFFF" w:themeColor="background1"/>
                <w:highlight w:val="black"/>
              </w:rPr>
              <w:t>2.</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Game Play Mechanics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_Toc490815081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5</w:t>
            </w:r>
            <w:r w:rsidRPr="006A2663">
              <w:rPr>
                <w:noProof/>
                <w:webHidden/>
                <w:color w:val="FFFFFF" w:themeColor="background1"/>
                <w:highlight w:val="black"/>
              </w:rPr>
              <w:fldChar w:fldCharType="end"/>
            </w:r>
          </w:hyperlink>
        </w:p>
        <w:p w14:paraId="68F1BBF7" w14:textId="291CE0CF"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2" w:history="1">
            <w:r w:rsidRPr="006A2663">
              <w:rPr>
                <w:rStyle w:val="Hyperlink"/>
                <w:rFonts w:ascii="Agency FB" w:hAnsi="Agency FB"/>
                <w:noProof/>
                <w:color w:val="FFFFFF" w:themeColor="background1"/>
                <w:highlight w:val="black"/>
              </w:rPr>
              <w:t>3.</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Camera</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_Toc490815082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6</w:t>
            </w:r>
            <w:r w:rsidRPr="006A2663">
              <w:rPr>
                <w:noProof/>
                <w:webHidden/>
                <w:color w:val="FFFFFF" w:themeColor="background1"/>
                <w:highlight w:val="black"/>
              </w:rPr>
              <w:fldChar w:fldCharType="end"/>
            </w:r>
          </w:hyperlink>
        </w:p>
        <w:p w14:paraId="1CC4E00E" w14:textId="7E52E40A"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3" w:history="1">
            <w:r w:rsidRPr="006A2663">
              <w:rPr>
                <w:rStyle w:val="Hyperlink"/>
                <w:rFonts w:ascii="Agency FB" w:hAnsi="Agency FB"/>
                <w:noProof/>
                <w:color w:val="FFFFFF" w:themeColor="background1"/>
                <w:highlight w:val="black"/>
              </w:rPr>
              <w:t>4.</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Controls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_Toc490815083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6</w:t>
            </w:r>
            <w:r w:rsidRPr="006A2663">
              <w:rPr>
                <w:noProof/>
                <w:webHidden/>
                <w:color w:val="FFFFFF" w:themeColor="background1"/>
                <w:highlight w:val="black"/>
              </w:rPr>
              <w:fldChar w:fldCharType="end"/>
            </w:r>
          </w:hyperlink>
        </w:p>
        <w:p w14:paraId="47D42D16" w14:textId="39E0A084"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4" w:history="1">
            <w:r w:rsidRPr="006A2663">
              <w:rPr>
                <w:rStyle w:val="Hyperlink"/>
                <w:rFonts w:ascii="Agency FB" w:hAnsi="Agency FB"/>
                <w:noProof/>
                <w:color w:val="FFFFFF" w:themeColor="background1"/>
                <w:highlight w:val="black"/>
              </w:rPr>
              <w:t>5.</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Interface Sketch</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_Toc490815084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6</w:t>
            </w:r>
            <w:r w:rsidRPr="006A2663">
              <w:rPr>
                <w:noProof/>
                <w:webHidden/>
                <w:color w:val="FFFFFF" w:themeColor="background1"/>
                <w:highlight w:val="black"/>
              </w:rPr>
              <w:fldChar w:fldCharType="end"/>
            </w:r>
          </w:hyperlink>
        </w:p>
        <w:p w14:paraId="31D28115" w14:textId="15E0B53A"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5" w:history="1">
            <w:r w:rsidRPr="006A2663">
              <w:rPr>
                <w:rStyle w:val="Hyperlink"/>
                <w:rFonts w:ascii="Agency FB" w:hAnsi="Agency FB"/>
                <w:noProof/>
                <w:color w:val="FFFFFF" w:themeColor="background1"/>
                <w:highlight w:val="black"/>
              </w:rPr>
              <w:t>6.</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Menu and Screen Descriptions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_Toc490815085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9</w:t>
            </w:r>
            <w:r w:rsidRPr="006A2663">
              <w:rPr>
                <w:noProof/>
                <w:webHidden/>
                <w:color w:val="FFFFFF" w:themeColor="background1"/>
                <w:highlight w:val="black"/>
              </w:rPr>
              <w:fldChar w:fldCharType="end"/>
            </w:r>
          </w:hyperlink>
        </w:p>
        <w:p w14:paraId="73AEBF2B" w14:textId="75B16B62"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6" w:history="1">
            <w:r w:rsidRPr="006A2663">
              <w:rPr>
                <w:rStyle w:val="Hyperlink"/>
                <w:rFonts w:ascii="Agency FB" w:hAnsi="Agency FB"/>
                <w:noProof/>
                <w:color w:val="FFFFFF" w:themeColor="background1"/>
                <w:highlight w:val="black"/>
              </w:rPr>
              <w:t>7.</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Game World</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_Toc490815086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10</w:t>
            </w:r>
            <w:r w:rsidRPr="006A2663">
              <w:rPr>
                <w:noProof/>
                <w:webHidden/>
                <w:color w:val="FFFFFF" w:themeColor="background1"/>
                <w:highlight w:val="black"/>
              </w:rPr>
              <w:fldChar w:fldCharType="end"/>
            </w:r>
          </w:hyperlink>
        </w:p>
        <w:p w14:paraId="11E8CBD6" w14:textId="674B4D7A"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7" w:history="1">
            <w:r w:rsidRPr="006A2663">
              <w:rPr>
                <w:rStyle w:val="Hyperlink"/>
                <w:rFonts w:ascii="Agency FB" w:hAnsi="Agency FB"/>
                <w:noProof/>
                <w:color w:val="FFFFFF" w:themeColor="background1"/>
                <w:highlight w:val="black"/>
              </w:rPr>
              <w:t>8.</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Levels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_Toc490815087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10</w:t>
            </w:r>
            <w:r w:rsidRPr="006A2663">
              <w:rPr>
                <w:noProof/>
                <w:webHidden/>
                <w:color w:val="FFFFFF" w:themeColor="background1"/>
                <w:highlight w:val="black"/>
              </w:rPr>
              <w:fldChar w:fldCharType="end"/>
            </w:r>
          </w:hyperlink>
        </w:p>
        <w:p w14:paraId="2AE083EB" w14:textId="69776896"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8" w:history="1">
            <w:r w:rsidRPr="006A2663">
              <w:rPr>
                <w:rStyle w:val="Hyperlink"/>
                <w:rFonts w:ascii="Agency FB" w:hAnsi="Agency FB"/>
                <w:noProof/>
                <w:color w:val="FFFFFF" w:themeColor="background1"/>
                <w:highlight w:val="black"/>
              </w:rPr>
              <w:t>9.</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Game Progression</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_Toc490815088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10</w:t>
            </w:r>
            <w:r w:rsidRPr="006A2663">
              <w:rPr>
                <w:noProof/>
                <w:webHidden/>
                <w:color w:val="FFFFFF" w:themeColor="background1"/>
                <w:highlight w:val="black"/>
              </w:rPr>
              <w:fldChar w:fldCharType="end"/>
            </w:r>
          </w:hyperlink>
        </w:p>
        <w:p w14:paraId="0231AA89" w14:textId="66A2B544"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9" w:history="1">
            <w:r w:rsidRPr="006A2663">
              <w:rPr>
                <w:rStyle w:val="Hyperlink"/>
                <w:rFonts w:ascii="Agency FB" w:hAnsi="Agency FB"/>
                <w:noProof/>
                <w:color w:val="FFFFFF" w:themeColor="background1"/>
                <w:highlight w:val="black"/>
              </w:rPr>
              <w:t>10.</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Non-player Characters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_Toc490815089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10</w:t>
            </w:r>
            <w:r w:rsidRPr="006A2663">
              <w:rPr>
                <w:noProof/>
                <w:webHidden/>
                <w:color w:val="FFFFFF" w:themeColor="background1"/>
                <w:highlight w:val="black"/>
              </w:rPr>
              <w:fldChar w:fldCharType="end"/>
            </w:r>
          </w:hyperlink>
        </w:p>
        <w:p w14:paraId="46680D48" w14:textId="625C7E58"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0" w:history="1">
            <w:r w:rsidRPr="006A2663">
              <w:rPr>
                <w:rStyle w:val="Hyperlink"/>
                <w:rFonts w:ascii="Agency FB" w:hAnsi="Agency FB"/>
                <w:noProof/>
                <w:color w:val="FFFFFF" w:themeColor="background1"/>
                <w:highlight w:val="black"/>
              </w:rPr>
              <w:t>11.</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Enemies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_Toc490815090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10</w:t>
            </w:r>
            <w:r w:rsidRPr="006A2663">
              <w:rPr>
                <w:noProof/>
                <w:webHidden/>
                <w:color w:val="FFFFFF" w:themeColor="background1"/>
                <w:highlight w:val="black"/>
              </w:rPr>
              <w:fldChar w:fldCharType="end"/>
            </w:r>
          </w:hyperlink>
        </w:p>
        <w:p w14:paraId="20D24FE3" w14:textId="05A63FF2"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1" w:history="1">
            <w:r w:rsidRPr="006A2663">
              <w:rPr>
                <w:rStyle w:val="Hyperlink"/>
                <w:rFonts w:ascii="Agency FB" w:hAnsi="Agency FB"/>
                <w:noProof/>
                <w:color w:val="FFFFFF" w:themeColor="background1"/>
                <w:highlight w:val="black"/>
              </w:rPr>
              <w:t>12.</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Abilities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_Toc490815091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11</w:t>
            </w:r>
            <w:r w:rsidRPr="006A2663">
              <w:rPr>
                <w:noProof/>
                <w:webHidden/>
                <w:color w:val="FFFFFF" w:themeColor="background1"/>
                <w:highlight w:val="black"/>
              </w:rPr>
              <w:fldChar w:fldCharType="end"/>
            </w:r>
          </w:hyperlink>
        </w:p>
        <w:p w14:paraId="3F4F81F2" w14:textId="0470E693"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2" w:history="1">
            <w:r w:rsidRPr="006A2663">
              <w:rPr>
                <w:rStyle w:val="Hyperlink"/>
                <w:rFonts w:ascii="Agency FB" w:hAnsi="Agency FB"/>
                <w:noProof/>
                <w:color w:val="FFFFFF" w:themeColor="background1"/>
                <w:highlight w:val="black"/>
              </w:rPr>
              <w:t>13.</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Vehicles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_Toc490815092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12</w:t>
            </w:r>
            <w:r w:rsidRPr="006A2663">
              <w:rPr>
                <w:noProof/>
                <w:webHidden/>
                <w:color w:val="FFFFFF" w:themeColor="background1"/>
                <w:highlight w:val="black"/>
              </w:rPr>
              <w:fldChar w:fldCharType="end"/>
            </w:r>
          </w:hyperlink>
        </w:p>
        <w:p w14:paraId="6838E984" w14:textId="30B49F2B"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3" w:history="1">
            <w:r w:rsidRPr="006A2663">
              <w:rPr>
                <w:rStyle w:val="Hyperlink"/>
                <w:rFonts w:ascii="Agency FB" w:hAnsi="Agency FB"/>
                <w:noProof/>
                <w:color w:val="FFFFFF" w:themeColor="background1"/>
                <w:highlight w:val="black"/>
              </w:rPr>
              <w:t>14.</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Story Index</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_Toc490815093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12</w:t>
            </w:r>
            <w:r w:rsidRPr="006A2663">
              <w:rPr>
                <w:noProof/>
                <w:webHidden/>
                <w:color w:val="FFFFFF" w:themeColor="background1"/>
                <w:highlight w:val="black"/>
              </w:rPr>
              <w:fldChar w:fldCharType="end"/>
            </w:r>
          </w:hyperlink>
        </w:p>
        <w:p w14:paraId="6A636D87" w14:textId="1ACCBEED" w:rsidR="006A2663" w:rsidRPr="006A2663" w:rsidRDefault="006A2663">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4" w:history="1">
            <w:r w:rsidRPr="006A2663">
              <w:rPr>
                <w:rStyle w:val="Hyperlink"/>
                <w:rFonts w:ascii="Agency FB" w:hAnsi="Agency FB"/>
                <w:noProof/>
                <w:color w:val="FFFFFF" w:themeColor="background1"/>
                <w:highlight w:val="black"/>
              </w:rPr>
              <w:t>15.</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UML</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_Toc490815094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12</w:t>
            </w:r>
            <w:r w:rsidRPr="006A2663">
              <w:rPr>
                <w:noProof/>
                <w:webHidden/>
                <w:color w:val="FFFFFF" w:themeColor="background1"/>
                <w:highlight w:val="black"/>
              </w:rPr>
              <w:fldChar w:fldCharType="end"/>
            </w:r>
          </w:hyperlink>
        </w:p>
        <w:p w14:paraId="036DC88F" w14:textId="2FCAB1F7" w:rsidR="006A2663" w:rsidRPr="006A2663" w:rsidRDefault="006A2663">
          <w:pPr>
            <w:pStyle w:val="TOC1"/>
            <w:tabs>
              <w:tab w:val="left" w:pos="440"/>
              <w:tab w:val="right" w:leader="dot" w:pos="9350"/>
            </w:tabs>
            <w:rPr>
              <w:rFonts w:asciiTheme="minorHAnsi" w:hAnsiTheme="minorHAnsi" w:cstheme="minorBidi"/>
              <w:noProof/>
              <w:sz w:val="22"/>
              <w:szCs w:val="22"/>
              <w:highlight w:val="black"/>
            </w:rPr>
          </w:pPr>
          <w:hyperlink w:anchor="_Toc490815095" w:history="1">
            <w:r w:rsidRPr="006A2663">
              <w:rPr>
                <w:rStyle w:val="Hyperlink"/>
                <w:rFonts w:ascii="Agency FB" w:hAnsi="Agency FB"/>
                <w:noProof/>
                <w:color w:val="FFFFFF" w:themeColor="background1"/>
                <w:highlight w:val="black"/>
              </w:rPr>
              <w:t>16.</w:t>
            </w:r>
            <w:r w:rsidRPr="006A2663">
              <w:rPr>
                <w:rFonts w:asciiTheme="minorHAnsi" w:hAnsiTheme="minorHAnsi" w:cstheme="minorBidi"/>
                <w:noProof/>
                <w:color w:val="FFFFFF" w:themeColor="background1"/>
                <w:sz w:val="22"/>
                <w:szCs w:val="22"/>
                <w:highlight w:val="black"/>
              </w:rPr>
              <w:tab/>
            </w:r>
            <w:r w:rsidRPr="006A2663">
              <w:rPr>
                <w:rStyle w:val="Hyperlink"/>
                <w:rFonts w:ascii="Agency FB" w:hAnsi="Agency FB"/>
                <w:noProof/>
                <w:color w:val="FFFFFF" w:themeColor="background1"/>
                <w:highlight w:val="black"/>
              </w:rPr>
              <w:t>Future Features</w:t>
            </w:r>
            <w:r w:rsidRPr="006A2663">
              <w:rPr>
                <w:noProof/>
                <w:webHidden/>
                <w:color w:val="FFFFFF" w:themeColor="background1"/>
                <w:highlight w:val="black"/>
              </w:rPr>
              <w:tab/>
            </w:r>
            <w:r w:rsidRPr="006A2663">
              <w:rPr>
                <w:noProof/>
                <w:webHidden/>
                <w:color w:val="FFFFFF" w:themeColor="background1"/>
                <w:highlight w:val="black"/>
              </w:rPr>
              <w:fldChar w:fldCharType="begin"/>
            </w:r>
            <w:r w:rsidRPr="006A2663">
              <w:rPr>
                <w:noProof/>
                <w:webHidden/>
                <w:color w:val="FFFFFF" w:themeColor="background1"/>
                <w:highlight w:val="black"/>
              </w:rPr>
              <w:instrText xml:space="preserve"> PAGEREF _Toc490815095 \h </w:instrText>
            </w:r>
            <w:r w:rsidRPr="006A2663">
              <w:rPr>
                <w:noProof/>
                <w:webHidden/>
                <w:color w:val="FFFFFF" w:themeColor="background1"/>
                <w:highlight w:val="black"/>
              </w:rPr>
            </w:r>
            <w:r w:rsidRPr="006A2663">
              <w:rPr>
                <w:noProof/>
                <w:webHidden/>
                <w:color w:val="FFFFFF" w:themeColor="background1"/>
                <w:highlight w:val="black"/>
              </w:rPr>
              <w:fldChar w:fldCharType="separate"/>
            </w:r>
            <w:r w:rsidRPr="006A2663">
              <w:rPr>
                <w:noProof/>
                <w:webHidden/>
                <w:color w:val="FFFFFF" w:themeColor="background1"/>
                <w:highlight w:val="black"/>
              </w:rPr>
              <w:t>12</w:t>
            </w:r>
            <w:r w:rsidRPr="006A2663">
              <w:rPr>
                <w:noProof/>
                <w:webHidden/>
                <w:color w:val="FFFFFF" w:themeColor="background1"/>
                <w:highlight w:val="black"/>
              </w:rPr>
              <w:fldChar w:fldCharType="end"/>
            </w:r>
          </w:hyperlink>
        </w:p>
        <w:p w14:paraId="64C5DC76" w14:textId="5CE1D015" w:rsidR="00053A59" w:rsidRPr="0068110B" w:rsidRDefault="00053A59">
          <w:pPr>
            <w:rPr>
              <w:rFonts w:ascii="Agency FB" w:hAnsi="Agency FB"/>
              <w:color w:val="FFFFFF" w:themeColor="background1"/>
              <w:highlight w:val="black"/>
            </w:rPr>
          </w:pPr>
          <w:r w:rsidRPr="006A2663">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38AF7433" w:rsidR="00F56775" w:rsidRPr="0068110B" w:rsidRDefault="009A4D42" w:rsidP="00053A59">
      <w:pPr>
        <w:pStyle w:val="Heading1"/>
        <w:rPr>
          <w:rFonts w:ascii="Agency FB" w:hAnsi="Agency FB"/>
          <w:color w:val="FFFFFF" w:themeColor="background1"/>
          <w:highlight w:val="black"/>
        </w:rPr>
      </w:pPr>
      <w:bookmarkStart w:id="0" w:name="_Toc490815079"/>
      <w:r w:rsidRPr="0068110B">
        <w:rPr>
          <w:rFonts w:ascii="Agency FB" w:hAnsi="Agency FB"/>
          <w:color w:val="FFFF00"/>
          <w:highlight w:val="black"/>
        </w:rPr>
        <w:lastRenderedPageBreak/>
        <w:t>Version</w:t>
      </w:r>
      <w:bookmarkEnd w:id="0"/>
      <w:r w:rsidRPr="0068110B">
        <w:rPr>
          <w:rFonts w:ascii="Agency FB" w:hAnsi="Agency FB"/>
          <w:color w:val="FFFF00"/>
          <w:highlight w:val="black"/>
        </w:rPr>
        <w:t xml:space="preserve"> </w:t>
      </w:r>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52F3D0DF" w:rsidR="00686D09" w:rsidRPr="0068110B" w:rsidRDefault="009F6693" w:rsidP="00053A59">
      <w:pPr>
        <w:pStyle w:val="Heading1"/>
        <w:numPr>
          <w:ilvl w:val="0"/>
          <w:numId w:val="3"/>
        </w:numPr>
        <w:rPr>
          <w:rFonts w:ascii="Agency FB" w:hAnsi="Agency FB"/>
          <w:color w:val="FFFF00"/>
          <w:highlight w:val="black"/>
        </w:rPr>
      </w:pPr>
      <w:bookmarkStart w:id="1" w:name="_Toc490815080"/>
      <w:r w:rsidRPr="0068110B">
        <w:rPr>
          <w:rFonts w:ascii="Agency FB" w:hAnsi="Agency FB"/>
          <w:color w:val="FFFF00"/>
          <w:highlight w:val="black"/>
        </w:rPr>
        <w:t>Game Overview</w:t>
      </w:r>
      <w:bookmarkEnd w:id="1"/>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1D8C2F9F" w:rsidR="009F6693" w:rsidRPr="0068110B" w:rsidRDefault="009F6693" w:rsidP="00053A59">
      <w:pPr>
        <w:pStyle w:val="Heading1"/>
        <w:numPr>
          <w:ilvl w:val="0"/>
          <w:numId w:val="3"/>
        </w:numPr>
        <w:rPr>
          <w:rFonts w:ascii="Agency FB" w:hAnsi="Agency FB"/>
          <w:color w:val="FFFF00"/>
          <w:highlight w:val="black"/>
        </w:rPr>
      </w:pPr>
      <w:bookmarkStart w:id="2" w:name="_Toc490815081"/>
      <w:r w:rsidRPr="0068110B">
        <w:rPr>
          <w:rFonts w:ascii="Agency FB" w:hAnsi="Agency FB"/>
          <w:color w:val="FFFF00"/>
          <w:highlight w:val="black"/>
        </w:rPr>
        <w:t>Game Play Mechanics</w:t>
      </w:r>
      <w:bookmarkEnd w:id="2"/>
    </w:p>
    <w:p w14:paraId="3859A77C" w14:textId="04F4163B" w:rsidR="001B6F8A" w:rsidRDefault="00403636" w:rsidP="001B6F8A">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23058BE9" w14:textId="3E6EF308" w:rsidR="00F70D4B" w:rsidRDefault="00F70D4B" w:rsidP="001B6F8A">
      <w:pPr>
        <w:pStyle w:val="ListParagraph"/>
        <w:rPr>
          <w:rFonts w:ascii="Agency FB" w:hAnsi="Agency FB" w:cs="Times New Roman"/>
          <w:color w:val="FFFFFF" w:themeColor="background1"/>
          <w:sz w:val="24"/>
          <w:szCs w:val="24"/>
          <w:highlight w:val="black"/>
        </w:rPr>
      </w:pPr>
    </w:p>
    <w:p w14:paraId="416E5698" w14:textId="1BCA3707" w:rsidR="00F70D4B" w:rsidRDefault="00F70D4B" w:rsidP="001B6F8A">
      <w:pPr>
        <w:pStyle w:val="ListParagraph"/>
        <w:rPr>
          <w:rFonts w:ascii="Agency FB" w:hAnsi="Agency FB" w:cs="Times New Roman"/>
          <w:color w:val="FFFFFF" w:themeColor="background1"/>
          <w:sz w:val="24"/>
          <w:szCs w:val="24"/>
          <w:highlight w:val="black"/>
        </w:rPr>
      </w:pPr>
      <w:r>
        <w:rPr>
          <w:noProof/>
        </w:rPr>
        <w:drawing>
          <wp:inline distT="0" distB="0" distL="0" distR="0" wp14:anchorId="5A1A125A" wp14:editId="4509BE3A">
            <wp:extent cx="5943600" cy="1790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0065"/>
                    </a:xfrm>
                    <a:prstGeom prst="rect">
                      <a:avLst/>
                    </a:prstGeom>
                  </pic:spPr>
                </pic:pic>
              </a:graphicData>
            </a:graphic>
          </wp:inline>
        </w:drawing>
      </w:r>
    </w:p>
    <w:p w14:paraId="37ADD253" w14:textId="41689614" w:rsidR="00F70D4B" w:rsidRPr="00E72356" w:rsidRDefault="00F70D4B" w:rsidP="001B6F8A">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 xml:space="preserve">Screenshot demonstrate the ability of the </w:t>
      </w:r>
      <w:r w:rsidR="00E72356" w:rsidRPr="00E72356">
        <w:rPr>
          <w:rFonts w:ascii="Agency FB" w:hAnsi="Agency FB" w:cs="Times New Roman"/>
          <w:color w:val="FFFFFF" w:themeColor="background1"/>
          <w:sz w:val="24"/>
          <w:szCs w:val="24"/>
          <w:highlight w:val="black"/>
        </w:rPr>
        <w:t>spaceship to fire and destroy the asteroids.</w:t>
      </w:r>
    </w:p>
    <w:p w14:paraId="7B84E2D4" w14:textId="2BC925A0" w:rsidR="003D5151" w:rsidRDefault="003D5151" w:rsidP="003D5151">
      <w:pPr>
        <w:pStyle w:val="ListParagraph"/>
        <w:rPr>
          <w:rFonts w:ascii="Agency FB" w:hAnsi="Agency FB"/>
          <w:color w:val="FFFF00"/>
          <w:sz w:val="24"/>
          <w:szCs w:val="24"/>
          <w:highlight w:val="black"/>
        </w:rPr>
      </w:pPr>
    </w:p>
    <w:p w14:paraId="5EB53D3F" w14:textId="13E98453" w:rsidR="00141CB5" w:rsidRDefault="00141CB5" w:rsidP="003D5151">
      <w:pPr>
        <w:pStyle w:val="ListParagraph"/>
        <w:rPr>
          <w:rFonts w:ascii="Agency FB" w:hAnsi="Agency FB"/>
          <w:color w:val="FFFF00"/>
          <w:sz w:val="24"/>
          <w:szCs w:val="24"/>
          <w:highlight w:val="black"/>
        </w:rPr>
      </w:pPr>
      <w:r>
        <w:rPr>
          <w:noProof/>
        </w:rPr>
        <w:drawing>
          <wp:inline distT="0" distB="0" distL="0" distR="0" wp14:anchorId="494BC321" wp14:editId="46A23828">
            <wp:extent cx="5943600" cy="1696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6720"/>
                    </a:xfrm>
                    <a:prstGeom prst="rect">
                      <a:avLst/>
                    </a:prstGeom>
                  </pic:spPr>
                </pic:pic>
              </a:graphicData>
            </a:graphic>
          </wp:inline>
        </w:drawing>
      </w:r>
    </w:p>
    <w:p w14:paraId="5D326760" w14:textId="1785EC05" w:rsidR="00141CB5" w:rsidRPr="00E72356" w:rsidRDefault="00141CB5" w:rsidP="00141CB5">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Screenshot demonstrate the ability of the spaceship to</w:t>
      </w:r>
      <w:r>
        <w:rPr>
          <w:rFonts w:ascii="Agency FB" w:hAnsi="Agency FB" w:cs="Times New Roman"/>
          <w:color w:val="FFFFFF" w:themeColor="background1"/>
          <w:sz w:val="24"/>
          <w:szCs w:val="24"/>
          <w:highlight w:val="black"/>
        </w:rPr>
        <w:t xml:space="preserve"> double</w:t>
      </w:r>
      <w:r w:rsidRPr="00E72356">
        <w:rPr>
          <w:rFonts w:ascii="Agency FB" w:hAnsi="Agency FB" w:cs="Times New Roman"/>
          <w:color w:val="FFFFFF" w:themeColor="background1"/>
          <w:sz w:val="24"/>
          <w:szCs w:val="24"/>
          <w:highlight w:val="black"/>
        </w:rPr>
        <w:t xml:space="preserve"> fire and destroy the asteroids</w:t>
      </w:r>
      <w:r>
        <w:rPr>
          <w:rFonts w:ascii="Agency FB" w:hAnsi="Agency FB" w:cs="Times New Roman"/>
          <w:color w:val="FFFFFF" w:themeColor="background1"/>
          <w:sz w:val="24"/>
          <w:szCs w:val="24"/>
          <w:highlight w:val="black"/>
        </w:rPr>
        <w:t xml:space="preserve"> and alien spaceship</w:t>
      </w:r>
      <w:r w:rsidRPr="00E72356">
        <w:rPr>
          <w:rFonts w:ascii="Agency FB" w:hAnsi="Agency FB" w:cs="Times New Roman"/>
          <w:color w:val="FFFFFF" w:themeColor="background1"/>
          <w:sz w:val="24"/>
          <w:szCs w:val="24"/>
          <w:highlight w:val="black"/>
        </w:rPr>
        <w:t>.</w:t>
      </w:r>
    </w:p>
    <w:p w14:paraId="00863168" w14:textId="3745B567" w:rsidR="00141CB5" w:rsidRDefault="00141CB5" w:rsidP="003D5151">
      <w:pPr>
        <w:pStyle w:val="ListParagraph"/>
        <w:rPr>
          <w:rFonts w:ascii="Agency FB" w:hAnsi="Agency FB"/>
          <w:color w:val="FFFF00"/>
          <w:sz w:val="24"/>
          <w:szCs w:val="24"/>
          <w:highlight w:val="black"/>
        </w:rPr>
      </w:pPr>
    </w:p>
    <w:p w14:paraId="084CFDF9" w14:textId="590EC8B8" w:rsidR="00141CB5" w:rsidRDefault="00141CB5" w:rsidP="003D5151">
      <w:pPr>
        <w:pStyle w:val="ListParagraph"/>
        <w:rPr>
          <w:rFonts w:ascii="Agency FB" w:hAnsi="Agency FB"/>
          <w:color w:val="FFFF00"/>
          <w:sz w:val="24"/>
          <w:szCs w:val="24"/>
          <w:highlight w:val="black"/>
        </w:rPr>
      </w:pPr>
    </w:p>
    <w:p w14:paraId="27370D6B" w14:textId="77777777" w:rsidR="00141CB5" w:rsidRPr="0068110B" w:rsidRDefault="00141CB5" w:rsidP="003D5151">
      <w:pPr>
        <w:pStyle w:val="ListParagraph"/>
        <w:rPr>
          <w:rFonts w:ascii="Agency FB" w:hAnsi="Agency FB"/>
          <w:color w:val="FFFF00"/>
          <w:sz w:val="24"/>
          <w:szCs w:val="24"/>
          <w:highlight w:val="black"/>
        </w:rPr>
      </w:pPr>
    </w:p>
    <w:p w14:paraId="33FEC85E" w14:textId="5FF5DE8E" w:rsidR="00BF4089" w:rsidRPr="0068110B" w:rsidRDefault="009F6693" w:rsidP="00053A59">
      <w:pPr>
        <w:pStyle w:val="Heading1"/>
        <w:numPr>
          <w:ilvl w:val="0"/>
          <w:numId w:val="3"/>
        </w:numPr>
        <w:rPr>
          <w:rFonts w:ascii="Agency FB" w:hAnsi="Agency FB"/>
          <w:i/>
          <w:color w:val="FFFF00"/>
          <w:highlight w:val="black"/>
        </w:rPr>
      </w:pPr>
      <w:bookmarkStart w:id="3" w:name="_Toc490815082"/>
      <w:r w:rsidRPr="0068110B">
        <w:rPr>
          <w:rFonts w:ascii="Agency FB" w:hAnsi="Agency FB"/>
          <w:color w:val="FFFF00"/>
          <w:highlight w:val="black"/>
        </w:rPr>
        <w:lastRenderedPageBreak/>
        <w:t>Camera</w:t>
      </w:r>
      <w:bookmarkEnd w:id="3"/>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6E01B332" w:rsidR="00BF4089" w:rsidRPr="0068110B" w:rsidRDefault="009F6693" w:rsidP="00053A59">
      <w:pPr>
        <w:pStyle w:val="Heading1"/>
        <w:numPr>
          <w:ilvl w:val="0"/>
          <w:numId w:val="3"/>
        </w:numPr>
        <w:rPr>
          <w:rFonts w:ascii="Agency FB" w:hAnsi="Agency FB"/>
          <w:color w:val="FFFF00"/>
          <w:highlight w:val="black"/>
        </w:rPr>
      </w:pPr>
      <w:bookmarkStart w:id="4" w:name="_Toc490815083"/>
      <w:r w:rsidRPr="0068110B">
        <w:rPr>
          <w:rFonts w:ascii="Agency FB" w:hAnsi="Agency FB"/>
          <w:color w:val="FFFF00"/>
          <w:highlight w:val="black"/>
        </w:rPr>
        <w:t>Controls</w:t>
      </w:r>
      <w:bookmarkEnd w:id="4"/>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3E983B73" w14:textId="2473784C" w:rsidR="00556825" w:rsidRPr="0068110B" w:rsidRDefault="00556825" w:rsidP="00686D09">
      <w:pPr>
        <w:rPr>
          <w:rFonts w:ascii="Agency FB" w:hAnsi="Agency FB"/>
          <w:b/>
          <w:color w:val="FFFF00"/>
          <w:highlight w:val="black"/>
        </w:rPr>
      </w:pPr>
    </w:p>
    <w:p w14:paraId="5ACAE70E" w14:textId="35DD0FEC" w:rsidR="00A21670" w:rsidRPr="0068110B" w:rsidRDefault="009F6693" w:rsidP="00A21670">
      <w:pPr>
        <w:pStyle w:val="Heading1"/>
        <w:numPr>
          <w:ilvl w:val="0"/>
          <w:numId w:val="3"/>
        </w:numPr>
        <w:rPr>
          <w:rFonts w:ascii="Agency FB" w:hAnsi="Agency FB"/>
          <w:color w:val="FFFF00"/>
          <w:highlight w:val="black"/>
        </w:rPr>
      </w:pPr>
      <w:bookmarkStart w:id="5" w:name="_Toc490815084"/>
      <w:r w:rsidRPr="0068110B">
        <w:rPr>
          <w:rFonts w:ascii="Agency FB" w:hAnsi="Agency FB"/>
          <w:color w:val="FFFF00"/>
          <w:highlight w:val="black"/>
        </w:rPr>
        <w:t>Interface</w:t>
      </w:r>
      <w:r w:rsidR="00D668E0" w:rsidRPr="0068110B">
        <w:rPr>
          <w:rFonts w:ascii="Agency FB" w:hAnsi="Agency FB"/>
          <w:color w:val="FFFF00"/>
          <w:highlight w:val="black"/>
        </w:rPr>
        <w:t xml:space="preserve"> Sketch</w:t>
      </w:r>
      <w:bookmarkEnd w:id="5"/>
    </w:p>
    <w:p w14:paraId="350EE68B" w14:textId="77777777" w:rsidR="00A21670" w:rsidRPr="0068110B" w:rsidRDefault="00A21670" w:rsidP="00A21670">
      <w:pPr>
        <w:rPr>
          <w:rFonts w:ascii="Agency FB" w:hAnsi="Agency FB"/>
          <w:highlight w:val="black"/>
        </w:rPr>
      </w:pPr>
    </w:p>
    <w:p w14:paraId="4EF18228" w14:textId="3F3A51BA" w:rsidR="0070600D" w:rsidRPr="0068110B" w:rsidRDefault="00397419" w:rsidP="0070600D">
      <w:pPr>
        <w:ind w:left="720"/>
        <w:rPr>
          <w:rFonts w:ascii="Agency FB" w:hAnsi="Agency FB"/>
          <w:highlight w:val="black"/>
        </w:rPr>
      </w:pPr>
      <w:r>
        <w:rPr>
          <w:noProof/>
        </w:rPr>
        <w:drawing>
          <wp:inline distT="0" distB="0" distL="0" distR="0" wp14:anchorId="199505BD" wp14:editId="0509F556">
            <wp:extent cx="5943600"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r>
        <w:rPr>
          <w:rFonts w:ascii="Agency FB" w:hAnsi="Agency FB"/>
          <w:noProof/>
          <w:highlight w:val="black"/>
        </w:rPr>
        <w:t xml:space="preserve"> </w:t>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79E7A76A" w:rsidR="00E0152D" w:rsidRPr="0068110B" w:rsidRDefault="00141CB5" w:rsidP="00E0152D">
      <w:pPr>
        <w:pStyle w:val="ListParagraph"/>
        <w:rPr>
          <w:rFonts w:ascii="Agency FB" w:eastAsia="Times New Roman" w:hAnsi="Agency FB"/>
          <w:color w:val="FFFF00"/>
          <w:sz w:val="24"/>
          <w:szCs w:val="24"/>
          <w:highlight w:val="black"/>
          <w:lang w:val="en-US" w:eastAsia="en-US"/>
        </w:rPr>
      </w:pPr>
      <w:r w:rsidRPr="00141CB5">
        <w:rPr>
          <w:rFonts w:ascii="Agency FB" w:eastAsia="Times New Roman" w:hAnsi="Agency FB"/>
          <w:noProof/>
          <w:color w:val="FFFF00"/>
          <w:sz w:val="24"/>
          <w:szCs w:val="24"/>
          <w:highlight w:val="black"/>
          <w:lang w:val="en-US" w:eastAsia="en-US"/>
        </w:rPr>
        <w:lastRenderedPageBreak/>
        <w:drawing>
          <wp:inline distT="0" distB="0" distL="0" distR="0" wp14:anchorId="00FD1FBD" wp14:editId="09B74FBC">
            <wp:extent cx="5943600" cy="3011170"/>
            <wp:effectExtent l="0" t="0" r="0" b="0"/>
            <wp:docPr id="26" name="Picture 2">
              <a:extLst xmlns:a="http://schemas.openxmlformats.org/drawingml/2006/main">
                <a:ext uri="{FF2B5EF4-FFF2-40B4-BE49-F238E27FC236}">
                  <a16:creationId xmlns:a16="http://schemas.microsoft.com/office/drawing/2014/main" id="{BE9DFC63-E472-4CF1-B1E0-B7E1BDFAB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9DFC63-E472-4CF1-B1E0-B7E1BDFAB174}"/>
                        </a:ext>
                      </a:extLst>
                    </pic:cNvPr>
                    <pic:cNvPicPr>
                      <a:picLocks noChangeAspect="1"/>
                    </pic:cNvPicPr>
                  </pic:nvPicPr>
                  <pic:blipFill>
                    <a:blip r:embed="rId20"/>
                    <a:stretch>
                      <a:fillRect/>
                    </a:stretch>
                  </pic:blipFill>
                  <pic:spPr>
                    <a:xfrm>
                      <a:off x="0" y="0"/>
                      <a:ext cx="5943600" cy="3011170"/>
                    </a:xfrm>
                    <a:prstGeom prst="rect">
                      <a:avLst/>
                    </a:prstGeom>
                  </pic:spPr>
                </pic:pic>
              </a:graphicData>
            </a:graphic>
          </wp:inline>
        </w:drawing>
      </w:r>
      <w:r w:rsidRPr="00141CB5">
        <w:rPr>
          <w:rFonts w:ascii="Agency FB" w:eastAsia="Times New Roman" w:hAnsi="Agency FB"/>
          <w:noProof/>
          <w:color w:val="FFFF00"/>
          <w:sz w:val="24"/>
          <w:szCs w:val="24"/>
          <w:highlight w:val="black"/>
          <w:lang w:val="en-US" w:eastAsia="en-US"/>
        </w:rPr>
        <w:t xml:space="preserve"> </w:t>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008909A0"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2CC69D3" wp14:editId="5704B8FD">
            <wp:extent cx="5943600" cy="2991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1485"/>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0C10FC02" w:rsidR="0070600D" w:rsidRPr="0070600D" w:rsidRDefault="00361F29" w:rsidP="0070600D">
      <w:pPr>
        <w:pStyle w:val="ListParagraph"/>
        <w:rPr>
          <w:rFonts w:ascii="Agency FB" w:eastAsia="Times New Roman" w:hAnsi="Agency FB"/>
          <w:color w:val="FFFFFF" w:themeColor="background1"/>
          <w:sz w:val="24"/>
          <w:szCs w:val="24"/>
          <w:highlight w:val="black"/>
          <w:lang w:val="en-US" w:eastAsia="en-US"/>
        </w:rPr>
      </w:pPr>
      <w:r>
        <w:rPr>
          <w:noProof/>
        </w:rPr>
        <w:lastRenderedPageBreak/>
        <w:drawing>
          <wp:inline distT="0" distB="0" distL="0" distR="0" wp14:anchorId="02A08EAE" wp14:editId="3C7DECA0">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1800"/>
                    </a:xfrm>
                    <a:prstGeom prst="rect">
                      <a:avLst/>
                    </a:prstGeom>
                  </pic:spPr>
                </pic:pic>
              </a:graphicData>
            </a:graphic>
          </wp:inline>
        </w:drawing>
      </w:r>
      <w:r w:rsidR="00141CB5">
        <w:rPr>
          <w:rFonts w:ascii="Agency FB" w:eastAsia="Times New Roman" w:hAnsi="Agency FB"/>
          <w:noProof/>
          <w:color w:val="FFFFFF" w:themeColor="background1"/>
          <w:sz w:val="24"/>
          <w:szCs w:val="24"/>
          <w:highlight w:val="black"/>
          <w:lang w:val="en-US" w:eastAsia="en-US"/>
        </w:rPr>
        <w:t xml:space="preserve"> </w:t>
      </w:r>
    </w:p>
    <w:p w14:paraId="513BA2DE" w14:textId="7EE62EE8"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play.</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64676EAD" w:rsidR="0070600D" w:rsidRPr="0070600D" w:rsidRDefault="00361F29"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F0DCF1E" wp14:editId="1E07FF08">
            <wp:extent cx="5943600" cy="2996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6565"/>
                    </a:xfrm>
                    <a:prstGeom prst="rect">
                      <a:avLst/>
                    </a:prstGeom>
                  </pic:spPr>
                </pic:pic>
              </a:graphicData>
            </a:graphic>
          </wp:inline>
        </w:drawing>
      </w:r>
      <w:bookmarkStart w:id="6" w:name="_GoBack"/>
      <w:bookmarkEnd w:id="6"/>
      <w:r w:rsidR="00AD4313">
        <w:rPr>
          <w:rFonts w:ascii="Agency FB" w:eastAsia="Times New Roman" w:hAnsi="Agency FB"/>
          <w:noProof/>
          <w:color w:val="FFFFFF" w:themeColor="background1"/>
          <w:sz w:val="24"/>
          <w:szCs w:val="24"/>
          <w:highlight w:val="black"/>
          <w:lang w:val="en-US" w:eastAsia="en-US"/>
        </w:rPr>
        <w:t xml:space="preserve"> </w:t>
      </w:r>
    </w:p>
    <w:p w14:paraId="1BDDD78D" w14:textId="566FF8AB" w:rsidR="0070600D"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20A3ADD6" w14:textId="6A0FF4C3"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12DC691" w14:textId="622EA6B4"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32BE2B92" w14:textId="1007DD76"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18C7A042" w14:textId="1897ACBA"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DCA25FA" w14:textId="77777777" w:rsidR="00141CB5"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p>
    <w:p w14:paraId="7B10D808" w14:textId="63FE965E" w:rsidR="00381C76" w:rsidRPr="0068110B" w:rsidRDefault="009F6693" w:rsidP="0051231C">
      <w:pPr>
        <w:pStyle w:val="Heading1"/>
        <w:numPr>
          <w:ilvl w:val="0"/>
          <w:numId w:val="3"/>
        </w:numPr>
        <w:rPr>
          <w:rFonts w:ascii="Agency FB" w:hAnsi="Agency FB"/>
          <w:color w:val="FFFF00"/>
          <w:highlight w:val="black"/>
        </w:rPr>
      </w:pPr>
      <w:bookmarkStart w:id="7" w:name="_Toc490815085"/>
      <w:r w:rsidRPr="0068110B">
        <w:rPr>
          <w:rFonts w:ascii="Agency FB" w:hAnsi="Agency FB"/>
          <w:color w:val="FFFF00"/>
          <w:highlight w:val="black"/>
        </w:rPr>
        <w:lastRenderedPageBreak/>
        <w:t>Menu and Screen Descriptions</w:t>
      </w:r>
      <w:bookmarkEnd w:id="7"/>
    </w:p>
    <w:p w14:paraId="2BDA5F3A" w14:textId="78F97AEF" w:rsidR="00BF4089" w:rsidRDefault="00BF4089" w:rsidP="0070600D">
      <w:pPr>
        <w:ind w:left="720"/>
        <w:rPr>
          <w:rFonts w:ascii="Agency FB" w:eastAsia="Times New Roman" w:hAnsi="Agency FB"/>
          <w:color w:val="FFFF00"/>
          <w:highlight w:val="black"/>
        </w:rPr>
      </w:pPr>
    </w:p>
    <w:p w14:paraId="0F173946" w14:textId="2ECDD216" w:rsidR="0070600D" w:rsidRDefault="00AD4313" w:rsidP="00141CB5">
      <w:pPr>
        <w:ind w:firstLine="720"/>
        <w:rPr>
          <w:rFonts w:ascii="Agency FB" w:eastAsia="Times New Roman" w:hAnsi="Agency FB"/>
          <w:color w:val="FFFF00"/>
          <w:highlight w:val="black"/>
        </w:rPr>
      </w:pPr>
      <w:r>
        <w:rPr>
          <w:noProof/>
        </w:rPr>
        <w:drawing>
          <wp:inline distT="0" distB="0" distL="0" distR="0" wp14:anchorId="33D17C8F" wp14:editId="06A44794">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8475"/>
                    </a:xfrm>
                    <a:prstGeom prst="rect">
                      <a:avLst/>
                    </a:prstGeom>
                  </pic:spPr>
                </pic:pic>
              </a:graphicData>
            </a:graphic>
          </wp:inline>
        </w:drawing>
      </w:r>
      <w:r>
        <w:rPr>
          <w:rFonts w:ascii="Agency FB" w:eastAsia="Times New Roman" w:hAnsi="Agency FB"/>
          <w:noProof/>
          <w:color w:val="FFFF00"/>
          <w:highlight w:val="black"/>
        </w:rPr>
        <w:t xml:space="preserve"> </w:t>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0E3B1E28" w14:textId="43A79DA0" w:rsidR="00141CB5" w:rsidRPr="00141CB5" w:rsidRDefault="00CF2969" w:rsidP="00141CB5">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47DE833E" w14:textId="694AE30F" w:rsidR="0070600D" w:rsidRDefault="00AD4313" w:rsidP="00D90943">
      <w:pPr>
        <w:ind w:left="720"/>
        <w:rPr>
          <w:rFonts w:ascii="Agency FB" w:eastAsia="Times New Roman" w:hAnsi="Agency FB"/>
          <w:color w:val="FFFFFF" w:themeColor="background1"/>
          <w:highlight w:val="black"/>
        </w:rPr>
      </w:pPr>
      <w:r>
        <w:rPr>
          <w:noProof/>
        </w:rPr>
        <w:drawing>
          <wp:inline distT="0" distB="0" distL="0" distR="0" wp14:anchorId="78F5ABDC" wp14:editId="2FDF4CAF">
            <wp:extent cx="5943600" cy="299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4660"/>
                    </a:xfrm>
                    <a:prstGeom prst="rect">
                      <a:avLst/>
                    </a:prstGeom>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lastRenderedPageBreak/>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29A29D0C" w:rsidR="00BF4089" w:rsidRPr="0068110B" w:rsidRDefault="009F6693" w:rsidP="00053A59">
      <w:pPr>
        <w:pStyle w:val="Heading1"/>
        <w:numPr>
          <w:ilvl w:val="0"/>
          <w:numId w:val="3"/>
        </w:numPr>
        <w:rPr>
          <w:rFonts w:ascii="Agency FB" w:hAnsi="Agency FB"/>
          <w:color w:val="FFFF00"/>
          <w:highlight w:val="black"/>
        </w:rPr>
      </w:pPr>
      <w:bookmarkStart w:id="8" w:name="_Toc490815086"/>
      <w:r w:rsidRPr="0068110B">
        <w:rPr>
          <w:rFonts w:ascii="Agency FB" w:hAnsi="Agency FB"/>
          <w:color w:val="FFFF00"/>
          <w:highlight w:val="black"/>
        </w:rPr>
        <w:t>Game World</w:t>
      </w:r>
      <w:bookmarkEnd w:id="8"/>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37EED8B4" w:rsidR="00BF4089" w:rsidRPr="0068110B" w:rsidRDefault="009F6693" w:rsidP="00053A59">
      <w:pPr>
        <w:pStyle w:val="Heading1"/>
        <w:numPr>
          <w:ilvl w:val="0"/>
          <w:numId w:val="3"/>
        </w:numPr>
        <w:rPr>
          <w:rFonts w:ascii="Agency FB" w:hAnsi="Agency FB"/>
          <w:color w:val="FFFF00"/>
          <w:highlight w:val="black"/>
        </w:rPr>
      </w:pPr>
      <w:bookmarkStart w:id="9" w:name="_Toc490815087"/>
      <w:r w:rsidRPr="0068110B">
        <w:rPr>
          <w:rFonts w:ascii="Agency FB" w:hAnsi="Agency FB"/>
          <w:color w:val="FFFF00"/>
          <w:highlight w:val="black"/>
        </w:rPr>
        <w:t>Levels</w:t>
      </w:r>
      <w:bookmarkEnd w:id="9"/>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p>
    <w:p w14:paraId="63325525" w14:textId="3BDCB5DF" w:rsidR="009F6693" w:rsidRPr="0068110B" w:rsidRDefault="009F6693" w:rsidP="00053A59">
      <w:pPr>
        <w:pStyle w:val="Heading1"/>
        <w:numPr>
          <w:ilvl w:val="0"/>
          <w:numId w:val="3"/>
        </w:numPr>
        <w:ind w:left="426"/>
        <w:rPr>
          <w:rFonts w:ascii="Agency FB" w:hAnsi="Agency FB"/>
          <w:color w:val="FFFF00"/>
          <w:highlight w:val="black"/>
        </w:rPr>
      </w:pPr>
      <w:bookmarkStart w:id="10" w:name="_Toc490815088"/>
      <w:r w:rsidRPr="0068110B">
        <w:rPr>
          <w:rFonts w:ascii="Agency FB" w:hAnsi="Agency FB"/>
          <w:color w:val="FFFF00"/>
          <w:highlight w:val="black"/>
        </w:rPr>
        <w:t>Game Progression</w:t>
      </w:r>
      <w:bookmarkEnd w:id="10"/>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3992F77A" w:rsidR="00EC2E55" w:rsidRPr="0068110B" w:rsidRDefault="009F6693" w:rsidP="00053A59">
      <w:pPr>
        <w:pStyle w:val="Heading1"/>
        <w:numPr>
          <w:ilvl w:val="0"/>
          <w:numId w:val="3"/>
        </w:numPr>
        <w:ind w:left="426"/>
        <w:rPr>
          <w:rFonts w:ascii="Agency FB" w:hAnsi="Agency FB"/>
          <w:color w:val="FFFF00"/>
          <w:highlight w:val="black"/>
        </w:rPr>
      </w:pPr>
      <w:bookmarkStart w:id="11" w:name="_Toc490815089"/>
      <w:r w:rsidRPr="0068110B">
        <w:rPr>
          <w:rFonts w:ascii="Agency FB" w:hAnsi="Agency FB"/>
          <w:color w:val="FFFF00"/>
          <w:highlight w:val="black"/>
        </w:rPr>
        <w:t>Non-player Characters</w:t>
      </w:r>
      <w:bookmarkEnd w:id="11"/>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44BFEDAD" w:rsidR="009F6693" w:rsidRPr="0068110B" w:rsidRDefault="009F6693" w:rsidP="00053A59">
      <w:pPr>
        <w:pStyle w:val="Heading1"/>
        <w:numPr>
          <w:ilvl w:val="0"/>
          <w:numId w:val="3"/>
        </w:numPr>
        <w:ind w:left="426"/>
        <w:rPr>
          <w:rFonts w:ascii="Agency FB" w:hAnsi="Agency FB"/>
          <w:color w:val="FFFF00"/>
          <w:highlight w:val="black"/>
        </w:rPr>
      </w:pPr>
      <w:bookmarkStart w:id="12" w:name="_Toc490815090"/>
      <w:r w:rsidRPr="0068110B">
        <w:rPr>
          <w:rFonts w:ascii="Agency FB" w:hAnsi="Agency FB"/>
          <w:color w:val="FFFF00"/>
          <w:highlight w:val="black"/>
        </w:rPr>
        <w:t>Enemies</w:t>
      </w:r>
      <w:bookmarkEnd w:id="12"/>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lastRenderedPageBreak/>
        <w:drawing>
          <wp:inline distT="0" distB="0" distL="0" distR="0" wp14:anchorId="05C24D32" wp14:editId="4496DDE2">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1B33F0C5" w:rsidR="005C2F0F" w:rsidRPr="0068110B" w:rsidRDefault="009F6693" w:rsidP="00053A59">
      <w:pPr>
        <w:pStyle w:val="Heading1"/>
        <w:numPr>
          <w:ilvl w:val="0"/>
          <w:numId w:val="3"/>
        </w:numPr>
        <w:ind w:left="426"/>
        <w:rPr>
          <w:rFonts w:ascii="Agency FB" w:hAnsi="Agency FB"/>
          <w:color w:val="FFFF00"/>
          <w:highlight w:val="black"/>
        </w:rPr>
      </w:pPr>
      <w:bookmarkStart w:id="13" w:name="_Toc490815091"/>
      <w:r w:rsidRPr="0068110B">
        <w:rPr>
          <w:rFonts w:ascii="Agency FB" w:hAnsi="Agency FB"/>
          <w:color w:val="FFFF00"/>
          <w:highlight w:val="black"/>
        </w:rPr>
        <w:t>Abilities</w:t>
      </w:r>
      <w:bookmarkEnd w:id="13"/>
    </w:p>
    <w:p w14:paraId="38D28036" w14:textId="77777777" w:rsidR="0080736A" w:rsidRPr="0068110B" w:rsidRDefault="0080736A" w:rsidP="0080736A">
      <w:pPr>
        <w:rPr>
          <w:rFonts w:ascii="Agency FB" w:hAnsi="Agency FB"/>
          <w:highlight w:val="black"/>
        </w:rPr>
      </w:pPr>
    </w:p>
    <w:p w14:paraId="0A4D4ACA" w14:textId="171C56CD" w:rsidR="00661BF2" w:rsidRPr="00F70D4B" w:rsidRDefault="00CF2969" w:rsidP="00661BF2">
      <w:pPr>
        <w:pStyle w:val="ListParagraph"/>
        <w:rPr>
          <w:rFonts w:ascii="Agency FB" w:hAnsi="Agency FB" w:cs="Times New Roman"/>
          <w:color w:val="FFFFFF" w:themeColor="background1"/>
          <w:sz w:val="24"/>
          <w:szCs w:val="24"/>
        </w:rPr>
      </w:pPr>
      <w:r w:rsidRPr="00F70D4B">
        <w:rPr>
          <w:rFonts w:ascii="Agency FB" w:hAnsi="Agency FB" w:cs="Times New Roman"/>
          <w:color w:val="FFFFFF" w:themeColor="background1"/>
          <w:sz w:val="24"/>
          <w:szCs w:val="24"/>
        </w:rPr>
        <w:t>The space</w:t>
      </w:r>
      <w:r w:rsidR="00661BF2" w:rsidRPr="00F70D4B">
        <w:rPr>
          <w:rFonts w:ascii="Agency FB" w:hAnsi="Agency FB" w:cs="Times New Roman"/>
          <w:color w:val="FFFFFF" w:themeColor="background1"/>
          <w:sz w:val="24"/>
          <w:szCs w:val="24"/>
        </w:rPr>
        <w:t xml:space="preserve">ship </w:t>
      </w:r>
      <w:proofErr w:type="gramStart"/>
      <w:r w:rsidR="00661BF2" w:rsidRPr="00F70D4B">
        <w:rPr>
          <w:rFonts w:ascii="Agency FB" w:hAnsi="Agency FB" w:cs="Times New Roman"/>
          <w:color w:val="FFFFFF" w:themeColor="background1"/>
          <w:sz w:val="24"/>
          <w:szCs w:val="24"/>
        </w:rPr>
        <w:t xml:space="preserve">has </w:t>
      </w:r>
      <w:r w:rsidR="00403636" w:rsidRPr="00F70D4B">
        <w:rPr>
          <w:rFonts w:ascii="Agency FB" w:hAnsi="Agency FB" w:cs="Times New Roman"/>
          <w:color w:val="FFFFFF" w:themeColor="background1"/>
          <w:sz w:val="24"/>
          <w:szCs w:val="24"/>
        </w:rPr>
        <w:t xml:space="preserve">the </w:t>
      </w:r>
      <w:r w:rsidR="00661BF2" w:rsidRPr="00F70D4B">
        <w:rPr>
          <w:rFonts w:ascii="Agency FB" w:hAnsi="Agency FB" w:cs="Times New Roman"/>
          <w:noProof/>
          <w:color w:val="FFFFFF" w:themeColor="background1"/>
          <w:sz w:val="24"/>
          <w:szCs w:val="24"/>
        </w:rPr>
        <w:t>ability</w:t>
      </w:r>
      <w:r w:rsidR="00661BF2" w:rsidRPr="00F70D4B">
        <w:rPr>
          <w:rFonts w:ascii="Agency FB" w:hAnsi="Agency FB" w:cs="Times New Roman"/>
          <w:color w:val="FFFFFF" w:themeColor="background1"/>
          <w:sz w:val="24"/>
          <w:szCs w:val="24"/>
        </w:rPr>
        <w:t xml:space="preserve"> to</w:t>
      </w:r>
      <w:proofErr w:type="gramEnd"/>
      <w:r w:rsidR="00661BF2" w:rsidRPr="00F70D4B">
        <w:rPr>
          <w:rFonts w:ascii="Agency FB" w:hAnsi="Agency FB" w:cs="Times New Roman"/>
          <w:color w:val="FFFFFF" w:themeColor="background1"/>
          <w:sz w:val="24"/>
          <w:szCs w:val="24"/>
        </w:rPr>
        <w:t xml:space="preserve">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3F338706">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185B8090" w:rsidR="00AD585E"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4208" cy="1092337"/>
                    </a:xfrm>
                    <a:prstGeom prst="rect">
                      <a:avLst/>
                    </a:prstGeom>
                  </pic:spPr>
                </pic:pic>
              </a:graphicData>
            </a:graphic>
          </wp:inline>
        </w:drawing>
      </w:r>
    </w:p>
    <w:p w14:paraId="095FCBB0" w14:textId="2E7087FF" w:rsidR="00141CB5" w:rsidRDefault="00141CB5" w:rsidP="00E141AD">
      <w:pPr>
        <w:pStyle w:val="ListParagraph"/>
        <w:rPr>
          <w:rFonts w:ascii="Agency FB" w:hAnsi="Agency FB"/>
          <w:color w:val="FFFFFF" w:themeColor="background1"/>
          <w:sz w:val="24"/>
          <w:szCs w:val="24"/>
          <w:highlight w:val="black"/>
        </w:rPr>
      </w:pPr>
    </w:p>
    <w:p w14:paraId="2E1E0B84" w14:textId="5D5E1D21" w:rsidR="00141CB5" w:rsidRDefault="00141CB5" w:rsidP="00E141AD">
      <w:pPr>
        <w:pStyle w:val="ListParagraph"/>
        <w:rPr>
          <w:rFonts w:ascii="Agency FB" w:hAnsi="Agency FB"/>
          <w:color w:val="FFFFFF" w:themeColor="background1"/>
          <w:sz w:val="24"/>
          <w:szCs w:val="24"/>
          <w:highlight w:val="black"/>
        </w:rPr>
      </w:pPr>
    </w:p>
    <w:p w14:paraId="7E905B0B" w14:textId="0359B325" w:rsidR="00141CB5" w:rsidRDefault="00141CB5" w:rsidP="00E141AD">
      <w:pPr>
        <w:pStyle w:val="ListParagraph"/>
        <w:rPr>
          <w:rFonts w:ascii="Agency FB" w:hAnsi="Agency FB"/>
          <w:color w:val="FFFFFF" w:themeColor="background1"/>
          <w:sz w:val="24"/>
          <w:szCs w:val="24"/>
          <w:highlight w:val="black"/>
        </w:rPr>
      </w:pPr>
    </w:p>
    <w:p w14:paraId="233A465E" w14:textId="1AD8B64A" w:rsidR="00141CB5" w:rsidRDefault="00141CB5" w:rsidP="00E141AD">
      <w:pPr>
        <w:pStyle w:val="ListParagraph"/>
        <w:rPr>
          <w:rFonts w:ascii="Agency FB" w:hAnsi="Agency FB"/>
          <w:color w:val="FFFFFF" w:themeColor="background1"/>
          <w:sz w:val="24"/>
          <w:szCs w:val="24"/>
          <w:highlight w:val="black"/>
        </w:rPr>
      </w:pPr>
    </w:p>
    <w:p w14:paraId="06D60090" w14:textId="77777777" w:rsidR="00D7354C" w:rsidRDefault="00D7354C" w:rsidP="00E141AD">
      <w:pPr>
        <w:pStyle w:val="ListParagraph"/>
        <w:rPr>
          <w:rFonts w:ascii="Agency FB" w:hAnsi="Agency FB"/>
          <w:color w:val="FFFFFF" w:themeColor="background1"/>
          <w:sz w:val="24"/>
          <w:szCs w:val="24"/>
          <w:highlight w:val="black"/>
        </w:rPr>
      </w:pPr>
    </w:p>
    <w:p w14:paraId="2F3CA2B5" w14:textId="77777777" w:rsidR="00141CB5" w:rsidRPr="0068110B" w:rsidRDefault="00141CB5" w:rsidP="00E141AD">
      <w:pPr>
        <w:pStyle w:val="ListParagraph"/>
        <w:rPr>
          <w:rFonts w:ascii="Agency FB" w:hAnsi="Agency FB"/>
          <w:color w:val="FFFFFF" w:themeColor="background1"/>
          <w:sz w:val="24"/>
          <w:szCs w:val="24"/>
          <w:highlight w:val="black"/>
        </w:rPr>
      </w:pPr>
    </w:p>
    <w:p w14:paraId="353FC8DE" w14:textId="25CCDB29" w:rsidR="00686D09" w:rsidRDefault="009F6693" w:rsidP="00053A59">
      <w:pPr>
        <w:pStyle w:val="Heading1"/>
        <w:numPr>
          <w:ilvl w:val="0"/>
          <w:numId w:val="3"/>
        </w:numPr>
        <w:ind w:left="426"/>
        <w:rPr>
          <w:rFonts w:ascii="Agency FB" w:hAnsi="Agency FB"/>
          <w:color w:val="FFFF00"/>
          <w:highlight w:val="black"/>
        </w:rPr>
      </w:pPr>
      <w:bookmarkStart w:id="14" w:name="_Toc490815092"/>
      <w:r w:rsidRPr="0068110B">
        <w:rPr>
          <w:rFonts w:ascii="Agency FB" w:hAnsi="Agency FB"/>
          <w:color w:val="FFFF00"/>
          <w:highlight w:val="black"/>
        </w:rPr>
        <w:lastRenderedPageBreak/>
        <w:t>Vehicles</w:t>
      </w:r>
      <w:bookmarkEnd w:id="14"/>
    </w:p>
    <w:p w14:paraId="562DAB5F" w14:textId="77777777" w:rsidR="00141CB5" w:rsidRPr="00141CB5" w:rsidRDefault="00141CB5" w:rsidP="00141CB5">
      <w:pPr>
        <w:rPr>
          <w:highlight w:val="black"/>
        </w:rPr>
      </w:pPr>
    </w:p>
    <w:p w14:paraId="172E839B" w14:textId="45F2D169" w:rsidR="00EC2E55" w:rsidRPr="00141CB5" w:rsidRDefault="00E141AD" w:rsidP="00141CB5">
      <w:pPr>
        <w:ind w:firstLine="720"/>
        <w:rPr>
          <w:rFonts w:ascii="Agency FB" w:hAnsi="Agency FB"/>
          <w:b/>
          <w:color w:val="FFFFFF" w:themeColor="background1"/>
          <w:highlight w:val="black"/>
        </w:rPr>
      </w:pPr>
      <w:r w:rsidRPr="0068110B">
        <w:rPr>
          <w:rFonts w:ascii="Agency FB" w:hAnsi="Agency FB"/>
          <w:noProof/>
          <w:highlight w:val="black"/>
        </w:rPr>
        <w:drawing>
          <wp:inline distT="0" distB="0" distL="0" distR="0" wp14:anchorId="4BA84F2D" wp14:editId="4224EC65">
            <wp:extent cx="1142900" cy="1859361"/>
            <wp:effectExtent l="0" t="0" r="0" b="4128"/>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5F715623" w14:textId="2B4ED1A3" w:rsidR="006A2C01" w:rsidRDefault="009F6693" w:rsidP="006A2C01">
      <w:pPr>
        <w:pStyle w:val="Heading1"/>
        <w:numPr>
          <w:ilvl w:val="0"/>
          <w:numId w:val="3"/>
        </w:numPr>
        <w:ind w:left="426"/>
        <w:rPr>
          <w:rFonts w:ascii="Agency FB" w:hAnsi="Agency FB"/>
          <w:color w:val="FFFF00"/>
          <w:highlight w:val="black"/>
        </w:rPr>
      </w:pPr>
      <w:bookmarkStart w:id="15" w:name="_Toc490815093"/>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06340445" w14:textId="77777777" w:rsidR="006A2C01" w:rsidRPr="006A2C01" w:rsidRDefault="006A2C01" w:rsidP="006A2C01">
      <w:pPr>
        <w:rPr>
          <w:highlight w:val="black"/>
        </w:rPr>
      </w:pPr>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6BE86010" w14:textId="4F58D8EA" w:rsidR="006A2C01" w:rsidRDefault="006A2C01" w:rsidP="006A2C01">
      <w:pPr>
        <w:pStyle w:val="Heading1"/>
        <w:numPr>
          <w:ilvl w:val="0"/>
          <w:numId w:val="3"/>
        </w:numPr>
        <w:ind w:left="426"/>
        <w:rPr>
          <w:rFonts w:ascii="Agency FB" w:hAnsi="Agency FB"/>
          <w:color w:val="FFFF00"/>
          <w:highlight w:val="black"/>
        </w:rPr>
      </w:pPr>
      <w:bookmarkStart w:id="16" w:name="_Toc490815094"/>
      <w:r w:rsidRPr="006A2C01">
        <w:rPr>
          <w:rFonts w:ascii="Agency FB" w:hAnsi="Agency FB"/>
          <w:color w:val="FFFF00"/>
        </w:rPr>
        <w:t>UML</w:t>
      </w:r>
      <w:bookmarkEnd w:id="16"/>
    </w:p>
    <w:p w14:paraId="585807EA" w14:textId="622BA892" w:rsidR="006A2C01" w:rsidRDefault="006A2C01" w:rsidP="006A2C01">
      <w:pPr>
        <w:rPr>
          <w:highlight w:val="black"/>
        </w:rPr>
      </w:pPr>
    </w:p>
    <w:p w14:paraId="3FEEE592" w14:textId="018E312B" w:rsidR="006A2C01" w:rsidRPr="006A2C01" w:rsidRDefault="006A2C01" w:rsidP="006A2C01">
      <w:pPr>
        <w:ind w:firstLine="426"/>
        <w:rPr>
          <w:highlight w:val="black"/>
        </w:rPr>
      </w:pPr>
      <w:r>
        <w:t xml:space="preserve">  </w:t>
      </w:r>
      <w:r>
        <w:rPr>
          <w:noProof/>
        </w:rPr>
        <w:drawing>
          <wp:inline distT="0" distB="0" distL="0" distR="0" wp14:anchorId="66CE7D59" wp14:editId="4617B2A8">
            <wp:extent cx="3346830" cy="298282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1867" cy="2987315"/>
                    </a:xfrm>
                    <a:prstGeom prst="rect">
                      <a:avLst/>
                    </a:prstGeom>
                  </pic:spPr>
                </pic:pic>
              </a:graphicData>
            </a:graphic>
          </wp:inline>
        </w:drawing>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7" w:name="_Toc490815095"/>
      <w:r w:rsidRPr="0068110B">
        <w:rPr>
          <w:rFonts w:ascii="Agency FB" w:hAnsi="Agency FB"/>
          <w:color w:val="FFFF00"/>
          <w:highlight w:val="black"/>
        </w:rPr>
        <w:t>Future Features</w:t>
      </w:r>
      <w:bookmarkEnd w:id="17"/>
    </w:p>
    <w:p w14:paraId="7D87BC29" w14:textId="7FA37C53" w:rsidR="00113DDD" w:rsidRPr="00F70D4B" w:rsidRDefault="00465B3C" w:rsidP="00465B3C">
      <w:pPr>
        <w:pStyle w:val="ListParagraph"/>
        <w:rPr>
          <w:rFonts w:ascii="Agency FB" w:hAnsi="Agency FB" w:cs="Times New Roman"/>
          <w:sz w:val="24"/>
          <w:szCs w:val="24"/>
        </w:rPr>
      </w:pPr>
      <w:r w:rsidRPr="00F70D4B">
        <w:rPr>
          <w:rFonts w:ascii="Agency FB" w:hAnsi="Agency FB" w:cs="Times New Roman"/>
          <w:color w:val="FFFFFF" w:themeColor="background1"/>
          <w:sz w:val="24"/>
          <w:szCs w:val="24"/>
          <w:highlight w:val="black"/>
        </w:rPr>
        <w:t>The Game is complete. However, the game has some bugs they can be fixed. Second, the artificial intelligence of the alien could be improved. Therefore, the game future will be implementing the multiplayer platform and more stages.</w:t>
      </w:r>
      <w:r w:rsidR="00427F1D" w:rsidRPr="00F70D4B">
        <w:rPr>
          <w:rFonts w:ascii="Agency FB" w:hAnsi="Agency FB" w:cs="Times New Roman"/>
          <w:color w:val="FFFFFF" w:themeColor="background1"/>
          <w:sz w:val="24"/>
          <w:szCs w:val="24"/>
          <w:highlight w:val="black"/>
        </w:rPr>
        <w:t xml:space="preserve"> </w:t>
      </w:r>
    </w:p>
    <w:sectPr w:rsidR="00113DDD" w:rsidRPr="00F70D4B" w:rsidSect="008E601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407A1" w14:textId="77777777" w:rsidR="00215DC5" w:rsidRDefault="00215DC5" w:rsidP="00C152DC">
      <w:r>
        <w:separator/>
      </w:r>
    </w:p>
  </w:endnote>
  <w:endnote w:type="continuationSeparator" w:id="0">
    <w:p w14:paraId="54ECB2EC" w14:textId="77777777" w:rsidR="00215DC5" w:rsidRDefault="00215DC5"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altName w:val="Avenir Next"/>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38EE80DC"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361F29" w:rsidRPr="00361F29">
      <w:rPr>
        <w:rFonts w:asciiTheme="majorHAnsi" w:hAnsiTheme="majorHAnsi"/>
        <w:noProof/>
        <w:color w:val="FFFFFF" w:themeColor="background1"/>
      </w:rPr>
      <w:t>12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32653DB5"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361F29" w:rsidRPr="00361F29">
      <w:rPr>
        <w:rFonts w:asciiTheme="majorHAnsi" w:hAnsiTheme="majorHAnsi"/>
        <w:noProof/>
        <w:color w:val="FFFFFF" w:themeColor="background1"/>
      </w:rPr>
      <w:t>11</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89C56" w14:textId="77777777" w:rsidR="00215DC5" w:rsidRDefault="00215DC5" w:rsidP="00C152DC">
      <w:r>
        <w:separator/>
      </w:r>
    </w:p>
  </w:footnote>
  <w:footnote w:type="continuationSeparator" w:id="0">
    <w:p w14:paraId="5948A0E6" w14:textId="77777777" w:rsidR="00215DC5" w:rsidRDefault="00215DC5"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41CB5"/>
    <w:rsid w:val="00156B17"/>
    <w:rsid w:val="001736DE"/>
    <w:rsid w:val="00177340"/>
    <w:rsid w:val="001B6F8A"/>
    <w:rsid w:val="00215DC5"/>
    <w:rsid w:val="00215FCE"/>
    <w:rsid w:val="00256AC5"/>
    <w:rsid w:val="0029640A"/>
    <w:rsid w:val="002A421D"/>
    <w:rsid w:val="002A51FB"/>
    <w:rsid w:val="002E69D9"/>
    <w:rsid w:val="00361F29"/>
    <w:rsid w:val="00381C76"/>
    <w:rsid w:val="00385176"/>
    <w:rsid w:val="00385645"/>
    <w:rsid w:val="00397419"/>
    <w:rsid w:val="003C5FF0"/>
    <w:rsid w:val="003C61C1"/>
    <w:rsid w:val="003D2B94"/>
    <w:rsid w:val="003D5151"/>
    <w:rsid w:val="003E1D34"/>
    <w:rsid w:val="003E1D56"/>
    <w:rsid w:val="00403636"/>
    <w:rsid w:val="00420F46"/>
    <w:rsid w:val="00427F1D"/>
    <w:rsid w:val="00454271"/>
    <w:rsid w:val="00465B3C"/>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A2663"/>
    <w:rsid w:val="006A2C01"/>
    <w:rsid w:val="006A3C62"/>
    <w:rsid w:val="006C768E"/>
    <w:rsid w:val="0070600D"/>
    <w:rsid w:val="00741DC8"/>
    <w:rsid w:val="00744BAC"/>
    <w:rsid w:val="007C2E5D"/>
    <w:rsid w:val="007D2A8E"/>
    <w:rsid w:val="007E319E"/>
    <w:rsid w:val="00800194"/>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C1CC7"/>
    <w:rsid w:val="009F3C34"/>
    <w:rsid w:val="009F6693"/>
    <w:rsid w:val="00A21670"/>
    <w:rsid w:val="00A30E22"/>
    <w:rsid w:val="00A77046"/>
    <w:rsid w:val="00AA765B"/>
    <w:rsid w:val="00AC5188"/>
    <w:rsid w:val="00AD223E"/>
    <w:rsid w:val="00AD4313"/>
    <w:rsid w:val="00AD585E"/>
    <w:rsid w:val="00AD60F9"/>
    <w:rsid w:val="00AE5FF5"/>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7354C"/>
    <w:rsid w:val="00D82416"/>
    <w:rsid w:val="00D90943"/>
    <w:rsid w:val="00DF5E29"/>
    <w:rsid w:val="00E0152D"/>
    <w:rsid w:val="00E141AD"/>
    <w:rsid w:val="00E332CE"/>
    <w:rsid w:val="00E35442"/>
    <w:rsid w:val="00E35BD7"/>
    <w:rsid w:val="00E50926"/>
    <w:rsid w:val="00E72356"/>
    <w:rsid w:val="00EA2874"/>
    <w:rsid w:val="00EA591E"/>
    <w:rsid w:val="00EB6F93"/>
    <w:rsid w:val="00EC2E55"/>
    <w:rsid w:val="00F26503"/>
    <w:rsid w:val="00F35C9E"/>
    <w:rsid w:val="00F362D0"/>
    <w:rsid w:val="00F369A7"/>
    <w:rsid w:val="00F54D71"/>
    <w:rsid w:val="00F70D4B"/>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569868C-FFE2-4D09-9A04-7BEF8F57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240</TotalTime>
  <Pages>12</Pages>
  <Words>907</Words>
  <Characters>5170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Lemos</cp:lastModifiedBy>
  <cp:revision>58</cp:revision>
  <dcterms:created xsi:type="dcterms:W3CDTF">2017-08-08T02:10:00Z</dcterms:created>
  <dcterms:modified xsi:type="dcterms:W3CDTF">2017-08-18T14:31:00Z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