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>
    <v:background id="_x0000_s1025" o:bwmode="white" o:targetscreensize="1024,768">
      <v:fill r:id="rId8" o:title="the_cute_little_spaceship_evolved__by_chris_project-d5a9vt7" type="frame"/>
    </v:background>
  </w:background>
  <w:body>
    <w:sdt>
      <w:sdtPr>
        <w:rPr>
          <w:rFonts w:ascii="Agency FB" w:eastAsiaTheme="majorEastAsia" w:hAnsi="Agency FB" w:cstheme="majorBidi"/>
          <w:caps/>
          <w:noProof/>
          <w:sz w:val="24"/>
          <w:szCs w:val="24"/>
          <w:highlight w:val="black"/>
          <w:lang w:val="en-US" w:eastAsia="en-US"/>
        </w:rPr>
        <w:id w:val="1531594"/>
        <w:docPartObj>
          <w:docPartGallery w:val="Cover Pages"/>
          <w:docPartUnique/>
        </w:docPartObj>
      </w:sdtPr>
      <w:sdtEndPr>
        <w:rPr>
          <w:rFonts w:eastAsiaTheme="minorEastAsia" w:cs="Times New Roman"/>
          <w:caps w:val="0"/>
          <w:noProof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3E1D56" w:rsidRPr="0068110B" w14:paraId="515283B5" w14:textId="77777777">
            <w:trPr>
              <w:trHeight w:val="2880"/>
              <w:jc w:val="center"/>
            </w:trPr>
            <w:sdt>
              <w:sdtPr>
                <w:rPr>
                  <w:rFonts w:ascii="Agency FB" w:eastAsiaTheme="majorEastAsia" w:hAnsi="Agency FB" w:cstheme="majorBidi"/>
                  <w:caps/>
                  <w:noProof/>
                  <w:sz w:val="24"/>
                  <w:szCs w:val="24"/>
                  <w:highlight w:val="black"/>
                  <w:lang w:val="en-US"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color w:val="FFFF00"/>
                  <w:sz w:val="22"/>
                  <w:szCs w:val="22"/>
                  <w:lang w:val="en-CA" w:eastAsia="zh-TW"/>
                </w:rPr>
              </w:sdtEndPr>
              <w:sdtContent>
                <w:tc>
                  <w:tcPr>
                    <w:tcW w:w="5000" w:type="pct"/>
                  </w:tcPr>
                  <w:p w14:paraId="3476EC43" w14:textId="0F2F8D4D" w:rsidR="003E1D56" w:rsidRPr="0068110B" w:rsidRDefault="005601E7" w:rsidP="003E1D56">
                    <w:pPr>
                      <w:pStyle w:val="NoSpacing"/>
                      <w:jc w:val="center"/>
                      <w:rPr>
                        <w:rFonts w:ascii="Agency FB" w:eastAsiaTheme="majorEastAsia" w:hAnsi="Agency FB" w:cstheme="majorBidi"/>
                        <w:caps/>
                        <w:highlight w:val="black"/>
                      </w:rPr>
                    </w:pPr>
                    <w:r w:rsidRPr="0068110B">
                      <w:rPr>
                        <w:rFonts w:ascii="Agency FB" w:eastAsiaTheme="majorEastAsia" w:hAnsi="Agency FB" w:cstheme="majorBidi"/>
                        <w:caps/>
                        <w:noProof/>
                        <w:color w:val="FFFF00"/>
                        <w:highlight w:val="black"/>
                      </w:rPr>
                      <w:t>Ciconi’s Games</w:t>
                    </w:r>
                  </w:p>
                </w:tc>
              </w:sdtContent>
            </w:sdt>
          </w:tr>
          <w:tr w:rsidR="003E1D56" w:rsidRPr="0068110B" w14:paraId="67C31889" w14:textId="77777777">
            <w:trPr>
              <w:trHeight w:val="1440"/>
              <w:jc w:val="center"/>
            </w:trPr>
            <w:sdt>
              <w:sdtPr>
                <w:rPr>
                  <w:rFonts w:ascii="Agency FB" w:eastAsiaTheme="majorEastAsia" w:hAnsi="Agency FB" w:cstheme="majorBidi"/>
                  <w:b/>
                  <w:noProof/>
                  <w:color w:val="FF0000"/>
                  <w:sz w:val="144"/>
                  <w:szCs w:val="144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65938786" w14:textId="77777777" w:rsidR="003E1D56" w:rsidRPr="0068110B" w:rsidRDefault="000C34F0" w:rsidP="000C34F0">
                    <w:pPr>
                      <w:pStyle w:val="NoSpacing"/>
                      <w:jc w:val="center"/>
                      <w:rPr>
                        <w:rFonts w:ascii="Agency FB" w:eastAsiaTheme="majorEastAsia" w:hAnsi="Agency FB" w:cstheme="majorBidi"/>
                        <w:sz w:val="144"/>
                        <w:szCs w:val="144"/>
                        <w:highlight w:val="black"/>
                      </w:rPr>
                    </w:pPr>
                    <w:r w:rsidRPr="0068110B">
                      <w:rPr>
                        <w:rFonts w:ascii="Agency FB" w:eastAsiaTheme="majorEastAsia" w:hAnsi="Agency FB" w:cstheme="majorBidi"/>
                        <w:b/>
                        <w:noProof/>
                        <w:color w:val="FF0000"/>
                        <w:sz w:val="144"/>
                        <w:szCs w:val="144"/>
                      </w:rPr>
                      <w:t>AIRFIRE</w:t>
                    </w:r>
                  </w:p>
                </w:tc>
              </w:sdtContent>
            </w:sdt>
          </w:tr>
          <w:tr w:rsidR="003E1D56" w:rsidRPr="0068110B" w14:paraId="593BE608" w14:textId="7777777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14:paraId="7F2A81D0" w14:textId="6B64E587" w:rsidR="003E1D56" w:rsidRPr="0068110B" w:rsidRDefault="000C34F0" w:rsidP="0068110B">
                <w:pPr>
                  <w:pStyle w:val="NoSpacing"/>
                  <w:jc w:val="center"/>
                  <w:rPr>
                    <w:rFonts w:ascii="Agency FB" w:eastAsiaTheme="majorEastAsia" w:hAnsi="Agency FB" w:cstheme="majorBidi"/>
                    <w:b/>
                    <w:color w:val="FF0000"/>
                    <w:sz w:val="60"/>
                    <w:szCs w:val="60"/>
                  </w:rPr>
                </w:pPr>
                <w:r w:rsidRPr="0068110B">
                  <w:rPr>
                    <w:rFonts w:ascii="Agency FB" w:eastAsiaTheme="majorEastAsia" w:hAnsi="Agency FB" w:cstheme="majorBidi"/>
                    <w:b/>
                    <w:color w:val="FF0000"/>
                    <w:sz w:val="60"/>
                    <w:szCs w:val="60"/>
                    <w:highlight w:val="black"/>
                  </w:rPr>
                  <w:t>Space War</w:t>
                </w:r>
              </w:p>
              <w:p w14:paraId="42913F73" w14:textId="313CB583" w:rsidR="00941EE5" w:rsidRPr="0068110B" w:rsidRDefault="00966708" w:rsidP="000C34F0">
                <w:pPr>
                  <w:pStyle w:val="NoSpacing"/>
                  <w:jc w:val="center"/>
                  <w:rPr>
                    <w:rFonts w:ascii="Agency FB" w:eastAsiaTheme="majorEastAsia" w:hAnsi="Agency FB" w:cstheme="majorBidi"/>
                    <w:b/>
                    <w:sz w:val="60"/>
                    <w:szCs w:val="60"/>
                    <w:highlight w:val="black"/>
                  </w:rPr>
                </w:pPr>
                <w:r w:rsidRPr="0068110B">
                  <w:rPr>
                    <w:rFonts w:ascii="Agency FB" w:eastAsiaTheme="majorEastAsia" w:hAnsi="Agency FB" w:cstheme="majorBidi"/>
                    <w:b/>
                    <w:noProof/>
                    <w:sz w:val="60"/>
                    <w:szCs w:val="60"/>
                    <w:highlight w:val="black"/>
                    <w:lang w:val="en-US" w:eastAsia="en-US"/>
                  </w:rPr>
                  <w:drawing>
                    <wp:anchor distT="0" distB="0" distL="114300" distR="114300" simplePos="0" relativeHeight="251658240" behindDoc="1" locked="0" layoutInCell="1" allowOverlap="1" wp14:anchorId="57EC429C" wp14:editId="37B8037D">
                      <wp:simplePos x="0" y="0"/>
                      <wp:positionH relativeFrom="column">
                        <wp:posOffset>560070</wp:posOffset>
                      </wp:positionH>
                      <wp:positionV relativeFrom="paragraph">
                        <wp:posOffset>1566545</wp:posOffset>
                      </wp:positionV>
                      <wp:extent cx="1560579" cy="1560579"/>
                      <wp:effectExtent l="0" t="0" r="0" b="0"/>
                      <wp:wrapNone/>
                      <wp:docPr id="1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2.png"/>
                              <pic:cNvPicPr/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907522">
                                <a:off x="0" y="0"/>
                                <a:ext cx="1560579" cy="15605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w:r>
                <w:r w:rsidR="00941EE5" w:rsidRPr="0068110B">
                  <w:rPr>
                    <w:rFonts w:ascii="Agency FB" w:eastAsiaTheme="majorEastAsia" w:hAnsi="Agency FB" w:cstheme="majorBidi"/>
                    <w:b/>
                    <w:noProof/>
                    <w:sz w:val="60"/>
                    <w:szCs w:val="60"/>
                    <w:lang w:val="en-US" w:eastAsia="en-US"/>
                  </w:rPr>
                  <w:drawing>
                    <wp:inline distT="0" distB="0" distL="0" distR="0" wp14:anchorId="0688F68B" wp14:editId="06795272">
                      <wp:extent cx="3121158" cy="3121158"/>
                      <wp:effectExtent l="0" t="0" r="0" b="0"/>
                      <wp:docPr id="11" name="Picture 1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" name="inimigo-chefe.png"/>
                              <pic:cNvPicPr/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21158" cy="312115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3E1D56" w:rsidRPr="0068110B" w14:paraId="0A3BA840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7AC8567A" w14:textId="210DDEFF" w:rsidR="003E1D56" w:rsidRPr="0068110B" w:rsidRDefault="003E1D56" w:rsidP="00BC1DE1">
                <w:pPr>
                  <w:pStyle w:val="NoSpacing"/>
                  <w:rPr>
                    <w:rFonts w:ascii="Agency FB" w:hAnsi="Agency FB"/>
                    <w:highlight w:val="black"/>
                  </w:rPr>
                </w:pPr>
              </w:p>
              <w:p w14:paraId="2C3095CF" w14:textId="379B9CF4" w:rsidR="00BC1DE1" w:rsidRPr="0068110B" w:rsidRDefault="00BC1DE1" w:rsidP="00BC1DE1">
                <w:pPr>
                  <w:pStyle w:val="NoSpacing"/>
                  <w:rPr>
                    <w:rFonts w:ascii="Agency FB" w:hAnsi="Agency FB"/>
                    <w:highlight w:val="black"/>
                  </w:rPr>
                </w:pPr>
              </w:p>
              <w:p w14:paraId="65391BE0" w14:textId="414CC542" w:rsidR="00BC1DE1" w:rsidRPr="0068110B" w:rsidRDefault="00BC1DE1" w:rsidP="00BC1DE1">
                <w:pPr>
                  <w:pStyle w:val="NoSpacing"/>
                  <w:rPr>
                    <w:rFonts w:ascii="Agency FB" w:hAnsi="Agency FB"/>
                    <w:color w:val="FFFFFF" w:themeColor="background1"/>
                    <w:sz w:val="28"/>
                    <w:szCs w:val="28"/>
                    <w:highlight w:val="black"/>
                  </w:rPr>
                </w:pPr>
              </w:p>
              <w:p w14:paraId="72AA895E" w14:textId="2DD25D2F" w:rsidR="003E1D56" w:rsidRPr="0068110B" w:rsidRDefault="00BC1DE1">
                <w:pPr>
                  <w:pStyle w:val="NoSpacing"/>
                  <w:jc w:val="center"/>
                  <w:rPr>
                    <w:rFonts w:ascii="Agency FB" w:hAnsi="Agency FB"/>
                    <w:color w:val="FFFF00"/>
                    <w:sz w:val="28"/>
                    <w:szCs w:val="28"/>
                    <w:highlight w:val="black"/>
                  </w:rPr>
                </w:pPr>
                <w:r w:rsidRPr="0068110B">
                  <w:rPr>
                    <w:rFonts w:ascii="Agency FB" w:hAnsi="Agency FB"/>
                    <w:color w:val="FFFF00"/>
                    <w:sz w:val="28"/>
                    <w:szCs w:val="28"/>
                    <w:highlight w:val="black"/>
                  </w:rPr>
                  <w:t>Andre</w:t>
                </w:r>
                <w:r w:rsidR="0051231C" w:rsidRPr="0068110B">
                  <w:rPr>
                    <w:rFonts w:ascii="Agency FB" w:hAnsi="Agency FB"/>
                    <w:color w:val="FFFF00"/>
                    <w:sz w:val="28"/>
                    <w:szCs w:val="28"/>
                    <w:highlight w:val="black"/>
                  </w:rPr>
                  <w:t xml:space="preserve"> Lemos</w:t>
                </w:r>
                <w:r w:rsidRPr="0068110B">
                  <w:rPr>
                    <w:rFonts w:ascii="Agency FB" w:hAnsi="Agency FB"/>
                    <w:color w:val="FFFF00"/>
                    <w:sz w:val="28"/>
                    <w:szCs w:val="28"/>
                    <w:highlight w:val="black"/>
                  </w:rPr>
                  <w:t>, Fabio</w:t>
                </w:r>
                <w:r w:rsidR="0051231C" w:rsidRPr="0068110B">
                  <w:rPr>
                    <w:rFonts w:ascii="Agency FB" w:hAnsi="Agency FB"/>
                    <w:color w:val="FFFF00"/>
                    <w:sz w:val="28"/>
                    <w:szCs w:val="28"/>
                    <w:highlight w:val="black"/>
                  </w:rPr>
                  <w:t xml:space="preserve"> Ciconi</w:t>
                </w:r>
                <w:r w:rsidRPr="0068110B">
                  <w:rPr>
                    <w:rFonts w:ascii="Agency FB" w:hAnsi="Agency FB"/>
                    <w:color w:val="FFFF00"/>
                    <w:sz w:val="28"/>
                    <w:szCs w:val="28"/>
                    <w:highlight w:val="black"/>
                  </w:rPr>
                  <w:t xml:space="preserve"> and Rodrigo</w:t>
                </w:r>
                <w:r w:rsidR="0051231C" w:rsidRPr="0068110B">
                  <w:rPr>
                    <w:rFonts w:ascii="Agency FB" w:hAnsi="Agency FB"/>
                    <w:color w:val="FFFF00"/>
                    <w:sz w:val="28"/>
                    <w:szCs w:val="28"/>
                    <w:highlight w:val="black"/>
                  </w:rPr>
                  <w:t xml:space="preserve"> Geronimo</w:t>
                </w:r>
              </w:p>
              <w:p w14:paraId="1364CF84" w14:textId="77777777" w:rsidR="003E1D56" w:rsidRPr="0068110B" w:rsidRDefault="003E1D56">
                <w:pPr>
                  <w:pStyle w:val="NoSpacing"/>
                  <w:jc w:val="center"/>
                  <w:rPr>
                    <w:rFonts w:ascii="Agency FB" w:hAnsi="Agency FB"/>
                    <w:highlight w:val="black"/>
                  </w:rPr>
                </w:pPr>
              </w:p>
              <w:p w14:paraId="1D79B1E1" w14:textId="77777777" w:rsidR="003E1D56" w:rsidRPr="0068110B" w:rsidRDefault="003E1D56">
                <w:pPr>
                  <w:pStyle w:val="NoSpacing"/>
                  <w:jc w:val="center"/>
                  <w:rPr>
                    <w:rFonts w:ascii="Agency FB" w:hAnsi="Agency FB"/>
                    <w:highlight w:val="black"/>
                  </w:rPr>
                </w:pPr>
              </w:p>
              <w:p w14:paraId="60A9BDAF" w14:textId="154795DC" w:rsidR="003E1D56" w:rsidRPr="0068110B" w:rsidRDefault="003E1D56">
                <w:pPr>
                  <w:pStyle w:val="NoSpacing"/>
                  <w:jc w:val="center"/>
                  <w:rPr>
                    <w:rFonts w:ascii="Agency FB" w:hAnsi="Agency FB"/>
                    <w:color w:val="FFFF00"/>
                    <w:sz w:val="24"/>
                    <w:szCs w:val="24"/>
                    <w:highlight w:val="black"/>
                  </w:rPr>
                </w:pPr>
                <w:r w:rsidRPr="0068110B">
                  <w:rPr>
                    <w:rFonts w:ascii="Agency FB" w:hAnsi="Agency FB"/>
                    <w:color w:val="FFFF00"/>
                    <w:sz w:val="24"/>
                    <w:szCs w:val="24"/>
                    <w:highlight w:val="black"/>
                  </w:rPr>
                  <w:t>Version #</w:t>
                </w:r>
                <w:r w:rsidR="00FA6363" w:rsidRPr="0068110B">
                  <w:rPr>
                    <w:rFonts w:ascii="Agency FB" w:hAnsi="Agency FB"/>
                    <w:color w:val="FFFF00"/>
                    <w:sz w:val="24"/>
                    <w:szCs w:val="24"/>
                    <w:highlight w:val="black"/>
                  </w:rPr>
                  <w:t>3</w:t>
                </w:r>
              </w:p>
              <w:p w14:paraId="6ADEBE36" w14:textId="77777777" w:rsidR="003E1D56" w:rsidRPr="0068110B" w:rsidRDefault="003E1D56">
                <w:pPr>
                  <w:pStyle w:val="NoSpacing"/>
                  <w:jc w:val="center"/>
                  <w:rPr>
                    <w:rFonts w:ascii="Agency FB" w:hAnsi="Agency FB"/>
                    <w:color w:val="FFFF00"/>
                    <w:highlight w:val="black"/>
                  </w:rPr>
                </w:pPr>
              </w:p>
              <w:p w14:paraId="7E33FD13" w14:textId="0671D250" w:rsidR="003E1D56" w:rsidRPr="0068110B" w:rsidRDefault="003E1D56">
                <w:pPr>
                  <w:pStyle w:val="NoSpacing"/>
                  <w:jc w:val="center"/>
                  <w:rPr>
                    <w:rFonts w:ascii="Agency FB" w:hAnsi="Agency FB"/>
                    <w:color w:val="FFFF00"/>
                    <w:highlight w:val="black"/>
                  </w:rPr>
                </w:pPr>
                <w:r w:rsidRPr="0068110B">
                  <w:rPr>
                    <w:rFonts w:ascii="Agency FB" w:hAnsi="Agency FB"/>
                    <w:color w:val="FFFF00"/>
                    <w:highlight w:val="black"/>
                  </w:rPr>
                  <w:t xml:space="preserve">All work Copyright © </w:t>
                </w:r>
                <w:r w:rsidR="005601E7" w:rsidRPr="0068110B">
                  <w:rPr>
                    <w:rFonts w:ascii="Agency FB" w:hAnsi="Agency FB"/>
                    <w:color w:val="FFFF00"/>
                    <w:highlight w:val="black"/>
                  </w:rPr>
                  <w:t>2017</w:t>
                </w:r>
                <w:r w:rsidRPr="0068110B">
                  <w:rPr>
                    <w:rFonts w:ascii="Agency FB" w:hAnsi="Agency FB"/>
                    <w:color w:val="FFFF00"/>
                    <w:highlight w:val="black"/>
                  </w:rPr>
                  <w:t xml:space="preserve"> by </w:t>
                </w:r>
                <w:r w:rsidR="005601E7" w:rsidRPr="0068110B">
                  <w:rPr>
                    <w:rFonts w:ascii="Agency FB" w:hAnsi="Agency FB"/>
                    <w:noProof/>
                    <w:color w:val="FFFF00"/>
                    <w:highlight w:val="black"/>
                  </w:rPr>
                  <w:t>Ciconi’s</w:t>
                </w:r>
                <w:r w:rsidRPr="0068110B">
                  <w:rPr>
                    <w:rFonts w:ascii="Agency FB" w:hAnsi="Agency FB"/>
                    <w:color w:val="FFFF00"/>
                    <w:highlight w:val="black"/>
                  </w:rPr>
                  <w:t xml:space="preserve"> Games.</w:t>
                </w:r>
              </w:p>
              <w:p w14:paraId="186F8B31" w14:textId="0ADA721E" w:rsidR="003E1D56" w:rsidRPr="0068110B" w:rsidRDefault="003E1D56" w:rsidP="00E35442">
                <w:pPr>
                  <w:pStyle w:val="NoSpacing"/>
                  <w:jc w:val="center"/>
                  <w:rPr>
                    <w:rFonts w:ascii="Agency FB" w:hAnsi="Agency FB"/>
                    <w:color w:val="FFFF00"/>
                    <w:highlight w:val="black"/>
                  </w:rPr>
                </w:pPr>
                <w:r w:rsidRPr="0068110B">
                  <w:rPr>
                    <w:rFonts w:ascii="Agency FB" w:hAnsi="Agency FB"/>
                    <w:color w:val="FFFF00"/>
                    <w:highlight w:val="black"/>
                  </w:rPr>
                  <w:lastRenderedPageBreak/>
                  <w:t>All rights reserved.</w:t>
                </w:r>
              </w:p>
            </w:tc>
          </w:tr>
          <w:tr w:rsidR="003E1D56" w:rsidRPr="0068110B" w14:paraId="2FA8FDE3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2DB263BC" w14:textId="58D9F793" w:rsidR="003E1D56" w:rsidRPr="0068110B" w:rsidRDefault="005601E7" w:rsidP="00021BBC">
                <w:pPr>
                  <w:pStyle w:val="NoSpacing"/>
                  <w:jc w:val="center"/>
                  <w:rPr>
                    <w:rFonts w:ascii="Agency FB" w:hAnsi="Agency FB"/>
                    <w:b/>
                    <w:bCs/>
                    <w:color w:val="FFFF00"/>
                    <w:sz w:val="28"/>
                    <w:szCs w:val="28"/>
                    <w:highlight w:val="black"/>
                    <w:u w:val="single"/>
                    <w:lang w:val="pt-BR"/>
                  </w:rPr>
                </w:pPr>
                <w:r w:rsidRPr="0068110B">
                  <w:rPr>
                    <w:rFonts w:ascii="Agency FB" w:hAnsi="Agency FB"/>
                    <w:b/>
                    <w:bCs/>
                    <w:color w:val="FFFF00"/>
                    <w:sz w:val="28"/>
                    <w:szCs w:val="28"/>
                    <w:highlight w:val="black"/>
                    <w:u w:val="single"/>
                    <w:lang w:val="pt-BR"/>
                  </w:rPr>
                  <w:lastRenderedPageBreak/>
                  <w:t xml:space="preserve">Andre Lemos, Fabio Ciconi, </w:t>
                </w:r>
                <w:sdt>
                  <w:sdtPr>
                    <w:rPr>
                      <w:rFonts w:ascii="Agency FB" w:hAnsi="Agency FB"/>
                      <w:b/>
                      <w:bCs/>
                      <w:color w:val="FFFF00"/>
                      <w:sz w:val="28"/>
                      <w:szCs w:val="28"/>
                      <w:highlight w:val="black"/>
                      <w:u w:val="single"/>
                      <w:lang w:val="pt-BR"/>
                    </w:rPr>
                    <w:alias w:val="Author"/>
                    <w:id w:val="15524260"/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EndPr/>
                  <w:sdtContent>
                    <w:r w:rsidR="00661BF2" w:rsidRPr="0068110B">
                      <w:rPr>
                        <w:rFonts w:ascii="Agency FB" w:hAnsi="Agency FB"/>
                        <w:b/>
                        <w:bCs/>
                        <w:color w:val="FFFF00"/>
                        <w:sz w:val="28"/>
                        <w:szCs w:val="28"/>
                        <w:highlight w:val="black"/>
                        <w:u w:val="single"/>
                        <w:lang w:val="pt-BR"/>
                      </w:rPr>
                      <w:t>Rodrigo Geronimo</w:t>
                    </w:r>
                  </w:sdtContent>
                </w:sdt>
              </w:p>
            </w:tc>
          </w:tr>
          <w:tr w:rsidR="003E1D56" w:rsidRPr="0068110B" w14:paraId="5F434742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0120B819" w14:textId="77777777" w:rsidR="003E1D56" w:rsidRPr="0068110B" w:rsidRDefault="003E1D56" w:rsidP="003E1D56">
                <w:pPr>
                  <w:pStyle w:val="NoSpacing"/>
                  <w:jc w:val="center"/>
                  <w:rPr>
                    <w:rFonts w:ascii="Agency FB" w:hAnsi="Agency FB"/>
                    <w:b/>
                    <w:bCs/>
                    <w:highlight w:val="black"/>
                    <w:lang w:val="pt-BR"/>
                  </w:rPr>
                </w:pPr>
              </w:p>
            </w:tc>
          </w:tr>
        </w:tbl>
        <w:p w14:paraId="3311A750" w14:textId="713848FD" w:rsidR="003E1D56" w:rsidRPr="0068110B" w:rsidRDefault="003E1D56">
          <w:pPr>
            <w:rPr>
              <w:rFonts w:ascii="Agency FB" w:hAnsi="Agency FB"/>
              <w:highlight w:val="black"/>
              <w:lang w:val="pt-BR"/>
            </w:rPr>
          </w:pPr>
        </w:p>
        <w:p w14:paraId="474C826D" w14:textId="604ED56C" w:rsidR="003E1D56" w:rsidRPr="0068110B" w:rsidRDefault="003E1D56">
          <w:pPr>
            <w:rPr>
              <w:rFonts w:ascii="Agency FB" w:hAnsi="Agency FB"/>
              <w:highlight w:val="black"/>
              <w:lang w:val="pt-BR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3E1D56" w:rsidRPr="0068110B" w14:paraId="3F13FB7B" w14:textId="77777777">
            <w:tc>
              <w:tcPr>
                <w:tcW w:w="5000" w:type="pct"/>
              </w:tcPr>
              <w:p w14:paraId="5D346BAF" w14:textId="551CFCF6" w:rsidR="003E1D56" w:rsidRPr="0068110B" w:rsidRDefault="005601E7" w:rsidP="00041C8A">
                <w:pPr>
                  <w:pStyle w:val="NoSpacing"/>
                  <w:jc w:val="center"/>
                  <w:rPr>
                    <w:rFonts w:ascii="Agency FB" w:hAnsi="Agency FB"/>
                    <w:color w:val="FFFFFF" w:themeColor="background1"/>
                    <w:sz w:val="24"/>
                    <w:szCs w:val="24"/>
                    <w:highlight w:val="black"/>
                  </w:rPr>
                </w:pPr>
                <w:r w:rsidRPr="0068110B">
                  <w:rPr>
                    <w:rFonts w:ascii="Agency FB" w:hAnsi="Agency FB"/>
                    <w:color w:val="FFFFFF" w:themeColor="background1"/>
                    <w:sz w:val="24"/>
                    <w:szCs w:val="24"/>
                    <w:highlight w:val="black"/>
                  </w:rPr>
                  <w:t>August</w:t>
                </w:r>
                <w:r w:rsidR="00FA6363" w:rsidRPr="0068110B">
                  <w:rPr>
                    <w:rFonts w:ascii="Agency FB" w:hAnsi="Agency FB"/>
                    <w:color w:val="FFFFFF" w:themeColor="background1"/>
                    <w:sz w:val="24"/>
                    <w:szCs w:val="24"/>
                    <w:highlight w:val="black"/>
                  </w:rPr>
                  <w:t xml:space="preserve"> 18</w:t>
                </w:r>
                <w:r w:rsidR="00FA6363" w:rsidRPr="0068110B">
                  <w:rPr>
                    <w:rFonts w:ascii="Agency FB" w:hAnsi="Agency FB"/>
                    <w:color w:val="FFFFFF" w:themeColor="background1"/>
                    <w:sz w:val="24"/>
                    <w:szCs w:val="24"/>
                    <w:highlight w:val="black"/>
                    <w:vertAlign w:val="superscript"/>
                  </w:rPr>
                  <w:t>th</w:t>
                </w:r>
                <w:r w:rsidR="00FA6363" w:rsidRPr="0068110B">
                  <w:rPr>
                    <w:rFonts w:ascii="Agency FB" w:hAnsi="Agency FB"/>
                    <w:color w:val="FFFFFF" w:themeColor="background1"/>
                    <w:sz w:val="24"/>
                    <w:szCs w:val="24"/>
                    <w:highlight w:val="black"/>
                  </w:rPr>
                  <w:t xml:space="preserve"> </w:t>
                </w:r>
                <w:r w:rsidR="00021BBC" w:rsidRPr="0068110B">
                  <w:rPr>
                    <w:rFonts w:ascii="Agency FB" w:hAnsi="Agency FB"/>
                    <w:color w:val="FFFFFF" w:themeColor="background1"/>
                    <w:sz w:val="24"/>
                    <w:szCs w:val="24"/>
                    <w:highlight w:val="black"/>
                  </w:rPr>
                  <w:t>201</w:t>
                </w:r>
                <w:r w:rsidRPr="0068110B">
                  <w:rPr>
                    <w:rFonts w:ascii="Agency FB" w:hAnsi="Agency FB"/>
                    <w:color w:val="FFFFFF" w:themeColor="background1"/>
                    <w:sz w:val="24"/>
                    <w:szCs w:val="24"/>
                    <w:highlight w:val="black"/>
                  </w:rPr>
                  <w:t>7</w:t>
                </w:r>
              </w:p>
            </w:tc>
          </w:tr>
        </w:tbl>
        <w:p w14:paraId="7CA36E87" w14:textId="77777777" w:rsidR="003E1D56" w:rsidRPr="0068110B" w:rsidRDefault="003E1D56">
          <w:pPr>
            <w:rPr>
              <w:rFonts w:ascii="Agency FB" w:hAnsi="Agency FB"/>
              <w:highlight w:val="black"/>
            </w:rPr>
          </w:pPr>
        </w:p>
        <w:p w14:paraId="24D430DF" w14:textId="77777777" w:rsidR="003E1D56" w:rsidRPr="0068110B" w:rsidRDefault="003E1D56">
          <w:pPr>
            <w:rPr>
              <w:rFonts w:ascii="Agency FB" w:hAnsi="Agency FB"/>
              <w:highlight w:val="black"/>
            </w:rPr>
          </w:pPr>
          <w:r w:rsidRPr="0068110B">
            <w:rPr>
              <w:rFonts w:ascii="Agency FB" w:hAnsi="Agency FB"/>
              <w:highlight w:val="black"/>
            </w:rPr>
            <w:br w:type="page"/>
          </w:r>
        </w:p>
      </w:sdtContent>
    </w:sdt>
    <w:p w14:paraId="7B63B05A" w14:textId="77777777" w:rsidR="009A4D42" w:rsidRPr="0068110B" w:rsidRDefault="009A4D42" w:rsidP="009A4D42">
      <w:pPr>
        <w:jc w:val="center"/>
        <w:rPr>
          <w:rFonts w:ascii="Agency FB" w:hAnsi="Agency FB"/>
          <w:b/>
          <w:highlight w:val="black"/>
          <w:u w:val="single"/>
        </w:rPr>
      </w:pPr>
      <w:r w:rsidRPr="0068110B">
        <w:rPr>
          <w:rFonts w:ascii="Agency FB" w:hAnsi="Agency FB"/>
          <w:b/>
          <w:highlight w:val="black"/>
          <w:u w:val="single"/>
        </w:rPr>
        <w:lastRenderedPageBreak/>
        <w:t>Table of Contents</w:t>
      </w:r>
    </w:p>
    <w:sdt>
      <w:sdtPr>
        <w:rPr>
          <w:rFonts w:ascii="Agency FB" w:eastAsiaTheme="minorEastAsia" w:hAnsi="Agency FB" w:cs="Times New Roman"/>
          <w:color w:val="auto"/>
          <w:sz w:val="24"/>
          <w:szCs w:val="24"/>
          <w:highlight w:val="black"/>
        </w:rPr>
        <w:id w:val="-918789899"/>
        <w:docPartObj>
          <w:docPartGallery w:val="Table of Contents"/>
          <w:docPartUnique/>
        </w:docPartObj>
      </w:sdtPr>
      <w:sdtEndPr>
        <w:rPr>
          <w:b/>
          <w:bCs/>
          <w:noProof/>
          <w:color w:val="FFFFFF" w:themeColor="background1"/>
        </w:rPr>
      </w:sdtEndPr>
      <w:sdtContent>
        <w:p w14:paraId="45DA5A45" w14:textId="6EAFAD76" w:rsidR="00053A59" w:rsidRPr="009C1C2F" w:rsidRDefault="00053A59">
          <w:pPr>
            <w:pStyle w:val="TOCHeading"/>
            <w:rPr>
              <w:rFonts w:ascii="Agency FB" w:hAnsi="Agency FB"/>
              <w:color w:val="FFFFFF" w:themeColor="background1"/>
              <w:highlight w:val="black"/>
            </w:rPr>
          </w:pPr>
          <w:r w:rsidRPr="009C1C2F">
            <w:rPr>
              <w:rFonts w:ascii="Agency FB" w:hAnsi="Agency FB"/>
              <w:color w:val="FFFFFF" w:themeColor="background1"/>
              <w:highlight w:val="black"/>
            </w:rPr>
            <w:t>Contents</w:t>
          </w:r>
        </w:p>
        <w:p w14:paraId="213C13CB" w14:textId="42EAFCCF" w:rsidR="009C1C2F" w:rsidRPr="009C1C2F" w:rsidRDefault="00053A59">
          <w:pPr>
            <w:pStyle w:val="TOC1"/>
            <w:tabs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r w:rsidRPr="009C1C2F">
            <w:rPr>
              <w:rFonts w:ascii="Agency FB" w:hAnsi="Agency FB"/>
              <w:color w:val="FFFFFF" w:themeColor="background1"/>
              <w:highlight w:val="black"/>
            </w:rPr>
            <w:fldChar w:fldCharType="begin"/>
          </w:r>
          <w:r w:rsidRPr="009C1C2F">
            <w:rPr>
              <w:rFonts w:ascii="Agency FB" w:hAnsi="Agency FB"/>
              <w:color w:val="FFFFFF" w:themeColor="background1"/>
              <w:highlight w:val="black"/>
            </w:rPr>
            <w:instrText xml:space="preserve"> TOC \o "1-3" \h \z \u </w:instrText>
          </w:r>
          <w:r w:rsidRPr="009C1C2F">
            <w:rPr>
              <w:rFonts w:ascii="Agency FB" w:hAnsi="Agency FB"/>
              <w:color w:val="FFFFFF" w:themeColor="background1"/>
              <w:highlight w:val="black"/>
            </w:rPr>
            <w:fldChar w:fldCharType="separate"/>
          </w:r>
          <w:hyperlink w:anchor="_Toc490861748" w:history="1">
            <w:r w:rsidR="009C1C2F"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Version</w:t>
            </w:r>
            <w:r w:rsidR="009C1C2F"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="009C1C2F"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="009C1C2F"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_Toc490861748 \h </w:instrText>
            </w:r>
            <w:r w:rsidR="009C1C2F"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="009C1C2F"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="009C1C2F"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4</w:t>
            </w:r>
            <w:r w:rsidR="009C1C2F"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18D01955" w14:textId="78C7F033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49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1.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Game Overview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_Toc490861749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5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02688968" w14:textId="1FE06D69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50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2.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Game Play Mechanics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_Toc490861750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5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7F6BFEBE" w14:textId="48C3C957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51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3.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Camera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_Toc490861751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6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6D18C66B" w14:textId="71B9A7BE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52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4.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Controls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_Toc490861752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6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6A80F054" w14:textId="7BB08776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53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5.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Interface Sketch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_Toc490861753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6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6F90B149" w14:textId="5A1363A4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54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6.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Menu and Screen Descriptions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_Toc490861754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9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1CEE3781" w14:textId="6DCBE5B1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55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7.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Game World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_Toc490861755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10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79D41E9C" w14:textId="29E53826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56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8.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Levels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_Toc490861756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10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59A74334" w14:textId="6AB5090A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57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9.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Game Progression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_Toc490861757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10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00C9F78A" w14:textId="7D1E8FD4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58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10.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Non-player Characters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_Toc490861758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10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5F2A0DD9" w14:textId="3FB09C4C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59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11.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Enemies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_Toc490861759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11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6B6217D2" w14:textId="75685279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60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12.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Abilities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_Toc490861760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11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2D38BE5D" w14:textId="72F0FF12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61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13.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Vehicles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_Toc490861761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12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74EBBEFD" w14:textId="77BDFF94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62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14.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Story Index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_Toc490861762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12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130ADB83" w14:textId="5ED700F3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63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15.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UML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_Toc490861763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12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2293DDC6" w14:textId="04149ADA" w:rsidR="009C1C2F" w:rsidRPr="009C1C2F" w:rsidRDefault="009C1C2F">
          <w:pPr>
            <w:pStyle w:val="TOC1"/>
            <w:tabs>
              <w:tab w:val="left" w:pos="440"/>
              <w:tab w:val="right" w:leader="dot" w:pos="9350"/>
            </w:tabs>
            <w:rPr>
              <w:rFonts w:ascii="Agency FB" w:hAnsi="Agency FB" w:cstheme="minorBidi"/>
              <w:noProof/>
              <w:color w:val="FFFFFF" w:themeColor="background1"/>
              <w:sz w:val="22"/>
              <w:szCs w:val="22"/>
              <w:highlight w:val="black"/>
              <w:lang w:val="en-CA" w:eastAsia="en-CA"/>
            </w:rPr>
          </w:pPr>
          <w:hyperlink w:anchor="_Toc490861764" w:history="1"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16.</w:t>
            </w:r>
            <w:r w:rsidRPr="009C1C2F">
              <w:rPr>
                <w:rFonts w:ascii="Agency FB" w:hAnsi="Agency FB" w:cstheme="minorBidi"/>
                <w:noProof/>
                <w:color w:val="FFFFFF" w:themeColor="background1"/>
                <w:sz w:val="22"/>
                <w:szCs w:val="22"/>
                <w:highlight w:val="black"/>
                <w:lang w:val="en-CA" w:eastAsia="en-CA"/>
              </w:rPr>
              <w:tab/>
            </w:r>
            <w:r w:rsidRPr="009C1C2F">
              <w:rPr>
                <w:rStyle w:val="Hyperlink"/>
                <w:rFonts w:ascii="Agency FB" w:hAnsi="Agency FB"/>
                <w:noProof/>
                <w:color w:val="FFFFFF" w:themeColor="background1"/>
                <w:highlight w:val="black"/>
              </w:rPr>
              <w:t>Future Features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ab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begin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instrText xml:space="preserve"> PAGEREF _Toc490861764 \h </w:instrTex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separate"/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t>12</w:t>
            </w:r>
            <w:r w:rsidRPr="009C1C2F">
              <w:rPr>
                <w:rFonts w:ascii="Agency FB" w:hAnsi="Agency FB"/>
                <w:noProof/>
                <w:webHidden/>
                <w:color w:val="FFFFFF" w:themeColor="background1"/>
                <w:highlight w:val="black"/>
              </w:rPr>
              <w:fldChar w:fldCharType="end"/>
            </w:r>
          </w:hyperlink>
        </w:p>
        <w:p w14:paraId="64C5DC76" w14:textId="676ED05B" w:rsidR="00053A59" w:rsidRPr="0068110B" w:rsidRDefault="00053A59">
          <w:pPr>
            <w:rPr>
              <w:rFonts w:ascii="Agency FB" w:hAnsi="Agency FB"/>
              <w:color w:val="FFFFFF" w:themeColor="background1"/>
              <w:highlight w:val="black"/>
            </w:rPr>
          </w:pPr>
          <w:r w:rsidRPr="009C1C2F">
            <w:rPr>
              <w:rFonts w:ascii="Agency FB" w:hAnsi="Agency FB"/>
              <w:b/>
              <w:bCs/>
              <w:noProof/>
              <w:color w:val="FFFFFF" w:themeColor="background1"/>
              <w:highlight w:val="black"/>
            </w:rPr>
            <w:fldChar w:fldCharType="end"/>
          </w:r>
        </w:p>
      </w:sdtContent>
    </w:sdt>
    <w:p w14:paraId="2BC7ACC0" w14:textId="77777777" w:rsidR="009A4D42" w:rsidRPr="0068110B" w:rsidRDefault="009A4D42" w:rsidP="00053A59">
      <w:pPr>
        <w:tabs>
          <w:tab w:val="left" w:pos="284"/>
        </w:tabs>
        <w:rPr>
          <w:rFonts w:ascii="Agency FB" w:hAnsi="Agency FB"/>
          <w:b/>
          <w:color w:val="FFFFFF" w:themeColor="background1"/>
          <w:highlight w:val="black"/>
          <w:u w:val="single"/>
        </w:rPr>
      </w:pPr>
      <w:r w:rsidRPr="0068110B">
        <w:rPr>
          <w:rFonts w:ascii="Agency FB" w:hAnsi="Agency FB"/>
          <w:b/>
          <w:color w:val="FFFFFF" w:themeColor="background1"/>
          <w:highlight w:val="black"/>
          <w:u w:val="single"/>
        </w:rPr>
        <w:br w:type="page"/>
      </w:r>
    </w:p>
    <w:p w14:paraId="263B076F" w14:textId="38AF7433" w:rsidR="00F56775" w:rsidRPr="0068110B" w:rsidRDefault="009A4D42" w:rsidP="00053A59">
      <w:pPr>
        <w:pStyle w:val="Heading1"/>
        <w:rPr>
          <w:rFonts w:ascii="Agency FB" w:hAnsi="Agency FB"/>
          <w:color w:val="FFFFFF" w:themeColor="background1"/>
          <w:highlight w:val="black"/>
        </w:rPr>
      </w:pPr>
      <w:bookmarkStart w:id="0" w:name="_Toc490861748"/>
      <w:r w:rsidRPr="0068110B">
        <w:rPr>
          <w:rFonts w:ascii="Agency FB" w:hAnsi="Agency FB"/>
          <w:color w:val="FFFF00"/>
          <w:highlight w:val="black"/>
        </w:rPr>
        <w:lastRenderedPageBreak/>
        <w:t>Version</w:t>
      </w:r>
      <w:bookmarkEnd w:id="0"/>
      <w:r w:rsidRPr="0068110B">
        <w:rPr>
          <w:rFonts w:ascii="Agency FB" w:hAnsi="Agency FB"/>
          <w:color w:val="FFFF00"/>
          <w:highlight w:val="black"/>
        </w:rPr>
        <w:t xml:space="preserve"> </w:t>
      </w:r>
    </w:p>
    <w:p w14:paraId="41990451" w14:textId="22CF817E" w:rsidR="009A4D42" w:rsidRPr="0068110B" w:rsidRDefault="007E319E" w:rsidP="009A4D42">
      <w:pPr>
        <w:jc w:val="right"/>
        <w:rPr>
          <w:rFonts w:ascii="Agency FB" w:hAnsi="Agency FB"/>
          <w:color w:val="FFFFFF" w:themeColor="background1"/>
          <w:highlight w:val="black"/>
        </w:rPr>
      </w:pPr>
      <w:r w:rsidRPr="0068110B">
        <w:rPr>
          <w:rFonts w:ascii="Agency FB" w:hAnsi="Agency FB"/>
          <w:color w:val="FFFFFF" w:themeColor="background1"/>
          <w:highlight w:val="black"/>
        </w:rPr>
        <w:t>Version 1.0 – Document start</w:t>
      </w:r>
      <w:r w:rsidR="009A4D42" w:rsidRPr="0068110B">
        <w:rPr>
          <w:rFonts w:ascii="Agency FB" w:hAnsi="Agency FB"/>
          <w:color w:val="FFFFFF" w:themeColor="background1"/>
          <w:highlight w:val="black"/>
        </w:rPr>
        <w:t xml:space="preserve"> </w:t>
      </w:r>
    </w:p>
    <w:p w14:paraId="0DA77D1E" w14:textId="22B4827F" w:rsidR="00BC1DE1" w:rsidRPr="0068110B" w:rsidRDefault="00BC1DE1" w:rsidP="009A4D42">
      <w:pPr>
        <w:jc w:val="right"/>
        <w:rPr>
          <w:rFonts w:ascii="Agency FB" w:hAnsi="Agency FB"/>
          <w:color w:val="FFFFFF" w:themeColor="background1"/>
          <w:highlight w:val="black"/>
        </w:rPr>
      </w:pPr>
      <w:r w:rsidRPr="0068110B">
        <w:rPr>
          <w:rFonts w:ascii="Agency FB" w:hAnsi="Agency FB"/>
          <w:color w:val="FFFFFF" w:themeColor="background1"/>
          <w:highlight w:val="black"/>
        </w:rPr>
        <w:t>Version 2.0</w:t>
      </w:r>
      <w:r w:rsidR="00FA6363" w:rsidRPr="0068110B">
        <w:rPr>
          <w:rFonts w:ascii="Agency FB" w:hAnsi="Agency FB"/>
          <w:color w:val="FFFFFF" w:themeColor="background1"/>
          <w:highlight w:val="black"/>
        </w:rPr>
        <w:t xml:space="preserve"> – Stage 2 created</w:t>
      </w:r>
    </w:p>
    <w:p w14:paraId="01FEF940" w14:textId="441A2D44" w:rsidR="00FA6363" w:rsidRPr="0068110B" w:rsidRDefault="00FA6363" w:rsidP="009A4D42">
      <w:pPr>
        <w:jc w:val="right"/>
        <w:rPr>
          <w:rFonts w:ascii="Agency FB" w:hAnsi="Agency FB"/>
          <w:color w:val="FFFFFF" w:themeColor="background1"/>
          <w:highlight w:val="black"/>
        </w:rPr>
      </w:pPr>
      <w:r w:rsidRPr="0068110B">
        <w:rPr>
          <w:rFonts w:ascii="Agency FB" w:hAnsi="Agency FB"/>
          <w:color w:val="FFFFFF" w:themeColor="background1"/>
          <w:highlight w:val="black"/>
        </w:rPr>
        <w:t>Version 3.0 – Final details implemented</w:t>
      </w:r>
    </w:p>
    <w:p w14:paraId="26476CD9" w14:textId="77777777" w:rsidR="009A4D42" w:rsidRPr="0068110B" w:rsidRDefault="009A4D42">
      <w:pPr>
        <w:rPr>
          <w:rFonts w:ascii="Agency FB" w:hAnsi="Agency FB"/>
          <w:color w:val="FFFFFF" w:themeColor="background1"/>
          <w:highlight w:val="black"/>
        </w:rPr>
      </w:pPr>
      <w:r w:rsidRPr="0068110B">
        <w:rPr>
          <w:rFonts w:ascii="Agency FB" w:hAnsi="Agency FB"/>
          <w:color w:val="FFFFFF" w:themeColor="background1"/>
          <w:highlight w:val="black"/>
        </w:rPr>
        <w:br w:type="page"/>
      </w:r>
    </w:p>
    <w:p w14:paraId="0E0D47B8" w14:textId="77777777" w:rsidR="00686D09" w:rsidRPr="0068110B" w:rsidRDefault="00686D09" w:rsidP="00686D09">
      <w:pPr>
        <w:jc w:val="right"/>
        <w:rPr>
          <w:rFonts w:ascii="Agency FB" w:hAnsi="Agency FB"/>
          <w:highlight w:val="black"/>
        </w:rPr>
      </w:pPr>
    </w:p>
    <w:p w14:paraId="2E8515F7" w14:textId="77777777" w:rsidR="008C6B2D" w:rsidRPr="0068110B" w:rsidRDefault="008C6B2D" w:rsidP="00686D09">
      <w:pPr>
        <w:jc w:val="right"/>
        <w:rPr>
          <w:rFonts w:ascii="Agency FB" w:hAnsi="Agency FB"/>
          <w:highlight w:val="black"/>
        </w:rPr>
      </w:pPr>
    </w:p>
    <w:p w14:paraId="42A88071" w14:textId="52F3D0DF" w:rsidR="00686D09" w:rsidRPr="0068110B" w:rsidRDefault="009F6693" w:rsidP="00053A59">
      <w:pPr>
        <w:pStyle w:val="Heading1"/>
        <w:numPr>
          <w:ilvl w:val="0"/>
          <w:numId w:val="3"/>
        </w:numPr>
        <w:rPr>
          <w:rFonts w:ascii="Agency FB" w:hAnsi="Agency FB"/>
          <w:color w:val="FFFF00"/>
          <w:highlight w:val="black"/>
        </w:rPr>
      </w:pPr>
      <w:bookmarkStart w:id="1" w:name="_Toc490861749"/>
      <w:r w:rsidRPr="0068110B">
        <w:rPr>
          <w:rFonts w:ascii="Agency FB" w:hAnsi="Agency FB"/>
          <w:color w:val="FFFF00"/>
          <w:highlight w:val="black"/>
        </w:rPr>
        <w:t>Game Overview</w:t>
      </w:r>
      <w:bookmarkEnd w:id="1"/>
      <w:r w:rsidR="00BF4089" w:rsidRPr="0068110B">
        <w:rPr>
          <w:rFonts w:ascii="Agency FB" w:hAnsi="Agency FB"/>
          <w:color w:val="FFFF00"/>
          <w:highlight w:val="black"/>
        </w:rPr>
        <w:t xml:space="preserve"> </w:t>
      </w:r>
    </w:p>
    <w:p w14:paraId="1F600EC7" w14:textId="650A831F" w:rsidR="00F369A7" w:rsidRPr="0068110B" w:rsidRDefault="00A30E22" w:rsidP="007A6A47">
      <w:pPr>
        <w:pStyle w:val="ListParagraph"/>
        <w:jc w:val="bot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Are you prepared to face the best adventure of your li</w:t>
      </w:r>
      <w:r w:rsidR="007A6A4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fe? You need to protect planet E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arth from asteroids and other enemies. Embark on the AirFire007 ship and do not let t</w:t>
      </w:r>
      <w:r w:rsidR="007A6A4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he land be destroyed. When the E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ar</w:t>
      </w:r>
      <w:r w:rsidR="007A6A4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th loses the ozone layer you don’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 have another option, you need to save your planet from the aliens. </w:t>
      </w:r>
      <w:r w:rsidR="007A6A4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AirFire007 is an amazing space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ship, it is fast, powerful and can destroy everything with the power</w:t>
      </w:r>
      <w:r w:rsidR="007A6A4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ful shoot blue ball explosion. Y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ou will </w:t>
      </w:r>
      <w:r w:rsidR="007A6A4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get into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this war, prepare your helmet that AirFire007 is waiting for you.</w:t>
      </w:r>
    </w:p>
    <w:p w14:paraId="43239985" w14:textId="1D8C2F9F" w:rsidR="009F6693" w:rsidRPr="0068110B" w:rsidRDefault="009F6693" w:rsidP="00053A59">
      <w:pPr>
        <w:pStyle w:val="Heading1"/>
        <w:numPr>
          <w:ilvl w:val="0"/>
          <w:numId w:val="3"/>
        </w:numPr>
        <w:rPr>
          <w:rFonts w:ascii="Agency FB" w:hAnsi="Agency FB"/>
          <w:color w:val="FFFF00"/>
          <w:highlight w:val="black"/>
        </w:rPr>
      </w:pPr>
      <w:bookmarkStart w:id="2" w:name="_Toc490861750"/>
      <w:r w:rsidRPr="0068110B">
        <w:rPr>
          <w:rFonts w:ascii="Agency FB" w:hAnsi="Agency FB"/>
          <w:color w:val="FFFF00"/>
          <w:highlight w:val="black"/>
        </w:rPr>
        <w:t>Game Play Mechanics</w:t>
      </w:r>
      <w:bookmarkEnd w:id="2"/>
    </w:p>
    <w:p w14:paraId="3859A77C" w14:textId="17A06EB5" w:rsidR="001B6F8A" w:rsidRDefault="00403636" w:rsidP="007A6A47">
      <w:pPr>
        <w:pStyle w:val="ListParagraph"/>
        <w:jc w:val="bot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The mechanic</w:t>
      </w:r>
      <w:r w:rsidR="00F369A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is</w:t>
      </w:r>
      <w:r w:rsidR="007A6A4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simple:</w:t>
      </w:r>
      <w:r w:rsidR="00F369A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the player </w:t>
      </w:r>
      <w:r w:rsidR="00F369A7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need</w:t>
      </w:r>
      <w:r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s</w:t>
      </w:r>
      <w:r w:rsidR="00F369A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3D5151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to </w:t>
      </w:r>
      <w:r w:rsidR="006413AA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eliminate</w:t>
      </w:r>
      <w:r w:rsidR="003D5151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the asteroids and k</w:t>
      </w:r>
      <w:r w:rsidR="00F369A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ill the wave of </w:t>
      </w:r>
      <w:r w:rsidR="003D5151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enemy ships</w:t>
      </w:r>
      <w:r w:rsidR="00F369A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. The player </w:t>
      </w:r>
      <w:r w:rsidR="00F369A7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need</w:t>
      </w:r>
      <w:r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s</w:t>
      </w:r>
      <w:r w:rsidR="00F369A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to define what is the best </w:t>
      </w:r>
      <w:r w:rsidR="003D5151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position </w:t>
      </w:r>
      <w:r w:rsidR="00F369A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to</w:t>
      </w:r>
      <w:r w:rsidR="003D5151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stay to</w:t>
      </w:r>
      <w:r w:rsidR="00F369A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defeat the </w:t>
      </w:r>
      <w:r w:rsidR="003D5151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enemy ships and escape the asteroids. The player can destroy the </w:t>
      </w:r>
      <w:r w:rsidR="003F7020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enemy </w:t>
      </w:r>
      <w:r w:rsidR="003D5151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ships with fire and can escape or destroy</w:t>
      </w:r>
      <w:r w:rsidR="007A6A4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7A6A4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the asteroids</w:t>
      </w:r>
      <w:r w:rsidR="003D5151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.</w:t>
      </w:r>
    </w:p>
    <w:p w14:paraId="23058BE9" w14:textId="3E6EF308" w:rsidR="00F70D4B" w:rsidRDefault="00F70D4B" w:rsidP="001B6F8A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</w:p>
    <w:p w14:paraId="416E5698" w14:textId="1BCA3707" w:rsidR="00F70D4B" w:rsidRDefault="00F70D4B" w:rsidP="001B6F8A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>
        <w:rPr>
          <w:noProof/>
        </w:rPr>
        <w:drawing>
          <wp:inline distT="0" distB="0" distL="0" distR="0" wp14:anchorId="5A1A125A" wp14:editId="4509BE3A">
            <wp:extent cx="5943600" cy="1790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D253" w14:textId="029707A7" w:rsidR="00F70D4B" w:rsidRPr="00E72356" w:rsidRDefault="009C1C2F" w:rsidP="001B6F8A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</w:rPr>
      </w:pPr>
      <w:r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The s</w:t>
      </w:r>
      <w:r w:rsidR="00F70D4B" w:rsidRP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creenshot</w:t>
      </w:r>
      <w:r w:rsidR="00F70D4B" w:rsidRPr="00E72356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3F7020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shows</w:t>
      </w:r>
      <w:r w:rsidR="00F70D4B" w:rsidRPr="00E72356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the ability of the </w:t>
      </w:r>
      <w:r w:rsidR="00E72356" w:rsidRPr="00E72356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spaceship to fire and destroy the asteroids.</w:t>
      </w:r>
    </w:p>
    <w:p w14:paraId="7B84E2D4" w14:textId="2BC925A0" w:rsidR="003D5151" w:rsidRDefault="003D5151" w:rsidP="003D5151">
      <w:pPr>
        <w:pStyle w:val="ListParagraph"/>
        <w:rPr>
          <w:rFonts w:ascii="Agency FB" w:hAnsi="Agency FB"/>
          <w:color w:val="FFFF00"/>
          <w:sz w:val="24"/>
          <w:szCs w:val="24"/>
          <w:highlight w:val="black"/>
        </w:rPr>
      </w:pPr>
    </w:p>
    <w:p w14:paraId="5EB53D3F" w14:textId="13E98453" w:rsidR="00141CB5" w:rsidRDefault="00141CB5" w:rsidP="003D5151">
      <w:pPr>
        <w:pStyle w:val="ListParagraph"/>
        <w:rPr>
          <w:rFonts w:ascii="Agency FB" w:hAnsi="Agency FB"/>
          <w:color w:val="FFFF00"/>
          <w:sz w:val="24"/>
          <w:szCs w:val="24"/>
          <w:highlight w:val="black"/>
        </w:rPr>
      </w:pPr>
      <w:r>
        <w:rPr>
          <w:noProof/>
        </w:rPr>
        <w:drawing>
          <wp:inline distT="0" distB="0" distL="0" distR="0" wp14:anchorId="494BC321" wp14:editId="46A23828">
            <wp:extent cx="5943600" cy="1696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6760" w14:textId="2F8B5342" w:rsidR="00141CB5" w:rsidRPr="00E72356" w:rsidRDefault="009C1C2F" w:rsidP="00141CB5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</w:rPr>
      </w:pPr>
      <w:r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The s</w:t>
      </w:r>
      <w:r w:rsidR="00141CB5" w:rsidRP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creenshot</w:t>
      </w:r>
      <w:r w:rsidR="00141CB5" w:rsidRPr="00E72356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3F7020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shows</w:t>
      </w:r>
      <w:r w:rsidR="00141CB5" w:rsidRPr="00E72356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the ability of the spaceship to</w:t>
      </w:r>
      <w:r w:rsidR="00141CB5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double</w:t>
      </w:r>
      <w:r w:rsidR="00141CB5" w:rsidRPr="00E72356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fire and destroy the asteroids</w:t>
      </w:r>
      <w:r w:rsidR="00141CB5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and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an</w:t>
      </w:r>
      <w:r w:rsidR="00141CB5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141CB5" w:rsidRP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alien</w:t>
      </w:r>
      <w:r w:rsidR="00141CB5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spaceship</w:t>
      </w:r>
      <w:r w:rsidR="00141CB5" w:rsidRPr="00E72356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.</w:t>
      </w:r>
    </w:p>
    <w:p w14:paraId="00863168" w14:textId="3745B567" w:rsidR="00141CB5" w:rsidRDefault="00141CB5" w:rsidP="003D5151">
      <w:pPr>
        <w:pStyle w:val="ListParagraph"/>
        <w:rPr>
          <w:rFonts w:ascii="Agency FB" w:hAnsi="Agency FB"/>
          <w:color w:val="FFFF00"/>
          <w:sz w:val="24"/>
          <w:szCs w:val="24"/>
          <w:highlight w:val="black"/>
        </w:rPr>
      </w:pPr>
    </w:p>
    <w:p w14:paraId="084CFDF9" w14:textId="590EC8B8" w:rsidR="00141CB5" w:rsidRDefault="00141CB5" w:rsidP="003D5151">
      <w:pPr>
        <w:pStyle w:val="ListParagraph"/>
        <w:rPr>
          <w:rFonts w:ascii="Agency FB" w:hAnsi="Agency FB"/>
          <w:color w:val="FFFF00"/>
          <w:sz w:val="24"/>
          <w:szCs w:val="24"/>
          <w:highlight w:val="black"/>
        </w:rPr>
      </w:pPr>
    </w:p>
    <w:p w14:paraId="27370D6B" w14:textId="77777777" w:rsidR="00141CB5" w:rsidRPr="0068110B" w:rsidRDefault="00141CB5" w:rsidP="003D5151">
      <w:pPr>
        <w:pStyle w:val="ListParagraph"/>
        <w:rPr>
          <w:rFonts w:ascii="Agency FB" w:hAnsi="Agency FB"/>
          <w:color w:val="FFFF00"/>
          <w:sz w:val="24"/>
          <w:szCs w:val="24"/>
          <w:highlight w:val="black"/>
        </w:rPr>
      </w:pPr>
    </w:p>
    <w:p w14:paraId="33FEC85E" w14:textId="5FF5DE8E" w:rsidR="00BF4089" w:rsidRPr="0068110B" w:rsidRDefault="009F6693" w:rsidP="00053A59">
      <w:pPr>
        <w:pStyle w:val="Heading1"/>
        <w:numPr>
          <w:ilvl w:val="0"/>
          <w:numId w:val="3"/>
        </w:numPr>
        <w:rPr>
          <w:rFonts w:ascii="Agency FB" w:hAnsi="Agency FB"/>
          <w:i/>
          <w:color w:val="FFFF00"/>
          <w:highlight w:val="black"/>
        </w:rPr>
      </w:pPr>
      <w:bookmarkStart w:id="3" w:name="_Toc490861751"/>
      <w:r w:rsidRPr="0068110B">
        <w:rPr>
          <w:rFonts w:ascii="Agency FB" w:hAnsi="Agency FB"/>
          <w:color w:val="FFFF00"/>
          <w:highlight w:val="black"/>
        </w:rPr>
        <w:lastRenderedPageBreak/>
        <w:t>Camera</w:t>
      </w:r>
      <w:bookmarkEnd w:id="3"/>
      <w:r w:rsidR="003E1D34" w:rsidRPr="0068110B">
        <w:rPr>
          <w:rFonts w:ascii="Agency FB" w:hAnsi="Agency FB"/>
          <w:color w:val="FFFF00"/>
          <w:highlight w:val="black"/>
        </w:rPr>
        <w:t xml:space="preserve"> </w:t>
      </w:r>
    </w:p>
    <w:p w14:paraId="14A7BEEF" w14:textId="23948A71" w:rsidR="00686D09" w:rsidRPr="0068110B" w:rsidRDefault="003D5151" w:rsidP="009F3C34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The game </w:t>
      </w:r>
      <w:r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use</w:t>
      </w:r>
      <w:r w:rsidR="00403636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s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a 2D</w:t>
      </w:r>
      <w:r w:rsidR="00403636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5D2B5E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side-scroller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, the camera does not change position.</w:t>
      </w:r>
    </w:p>
    <w:p w14:paraId="148FD876" w14:textId="77777777" w:rsidR="009F3C34" w:rsidRPr="0068110B" w:rsidRDefault="009F3C34" w:rsidP="009F3C34">
      <w:pPr>
        <w:pStyle w:val="ListParagraph"/>
        <w:rPr>
          <w:rFonts w:ascii="Agency FB" w:hAnsi="Agency FB"/>
          <w:color w:val="FFFFFF" w:themeColor="background1"/>
          <w:sz w:val="24"/>
          <w:szCs w:val="24"/>
          <w:highlight w:val="black"/>
        </w:rPr>
      </w:pPr>
    </w:p>
    <w:p w14:paraId="02549DA3" w14:textId="6E01B332" w:rsidR="00BF4089" w:rsidRPr="0068110B" w:rsidRDefault="009F6693" w:rsidP="00053A59">
      <w:pPr>
        <w:pStyle w:val="Heading1"/>
        <w:numPr>
          <w:ilvl w:val="0"/>
          <w:numId w:val="3"/>
        </w:numPr>
        <w:rPr>
          <w:rFonts w:ascii="Agency FB" w:hAnsi="Agency FB"/>
          <w:color w:val="FFFF00"/>
          <w:highlight w:val="black"/>
        </w:rPr>
      </w:pPr>
      <w:bookmarkStart w:id="4" w:name="_Toc490861752"/>
      <w:r w:rsidRPr="0068110B">
        <w:rPr>
          <w:rFonts w:ascii="Agency FB" w:hAnsi="Agency FB"/>
          <w:color w:val="FFFF00"/>
          <w:highlight w:val="black"/>
        </w:rPr>
        <w:t>Controls</w:t>
      </w:r>
      <w:bookmarkEnd w:id="4"/>
    </w:p>
    <w:p w14:paraId="03301C48" w14:textId="77777777" w:rsidR="00506BF7" w:rsidRPr="0068110B" w:rsidRDefault="00506BF7" w:rsidP="00506BF7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The game uses a simple </w:t>
      </w:r>
      <w:r w:rsidR="00B9488D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up, down, left and right keyboard buttons and space bar to fire.</w:t>
      </w:r>
    </w:p>
    <w:p w14:paraId="67B9B41F" w14:textId="43DAFBC6" w:rsidR="00686D09" w:rsidRPr="0068110B" w:rsidRDefault="00506BF7" w:rsidP="00686D09">
      <w:pPr>
        <w:rPr>
          <w:rFonts w:ascii="Agency FB" w:hAnsi="Agency FB"/>
          <w:b/>
          <w:highlight w:val="black"/>
        </w:rPr>
      </w:pPr>
      <w:r w:rsidRPr="0068110B">
        <w:rPr>
          <w:rFonts w:ascii="Agency FB" w:hAnsi="Agency FB"/>
          <w:b/>
          <w:highlight w:val="black"/>
        </w:rPr>
        <w:tab/>
      </w:r>
      <w:r w:rsidR="00053DD6" w:rsidRPr="0068110B">
        <w:rPr>
          <w:rFonts w:ascii="Agency FB" w:hAnsi="Agency FB"/>
          <w:noProof/>
          <w:highlight w:val="black"/>
        </w:rPr>
        <w:drawing>
          <wp:inline distT="0" distB="0" distL="0" distR="0" wp14:anchorId="604912E1" wp14:editId="67DF26B9">
            <wp:extent cx="1169427" cy="818147"/>
            <wp:effectExtent l="0" t="0" r="0" b="1270"/>
            <wp:docPr id="8" name="Picture 8" descr="C:\Users\Andre\AppData\Local\Microsoft\Windows\INetCache\Content.Word\keyboard-arrows-vec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\AppData\Local\Microsoft\Windows\INetCache\Content.Word\keyboard-arrows-vector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979" cy="82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3DD6" w:rsidRPr="0068110B">
        <w:rPr>
          <w:rFonts w:ascii="Agency FB" w:hAnsi="Agency FB"/>
          <w:b/>
          <w:highlight w:val="black"/>
        </w:rPr>
        <w:t xml:space="preserve">                  </w:t>
      </w:r>
      <w:r w:rsidR="00053DD6" w:rsidRPr="0068110B">
        <w:rPr>
          <w:rFonts w:ascii="Agency FB" w:hAnsi="Agency FB"/>
          <w:noProof/>
          <w:highlight w:val="black"/>
        </w:rPr>
        <w:drawing>
          <wp:inline distT="0" distB="0" distL="0" distR="0" wp14:anchorId="7A9BFE1D" wp14:editId="42A315A3">
            <wp:extent cx="3154920" cy="507164"/>
            <wp:effectExtent l="0" t="0" r="0" b="7620"/>
            <wp:docPr id="12" name="Picture 12" descr="C:\Users\Andre\AppData\Local\Microsoft\Windows\INetCache\Content.Word\computer_key_Space_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e\AppData\Local\Microsoft\Windows\INetCache\Content.Word\computer_key_Space_ba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426" cy="51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3B73" w14:textId="2473784C" w:rsidR="00556825" w:rsidRPr="0068110B" w:rsidRDefault="00556825" w:rsidP="00686D09">
      <w:pPr>
        <w:rPr>
          <w:rFonts w:ascii="Agency FB" w:hAnsi="Agency FB"/>
          <w:b/>
          <w:color w:val="FFFF00"/>
          <w:highlight w:val="black"/>
        </w:rPr>
      </w:pPr>
    </w:p>
    <w:p w14:paraId="5ACAE70E" w14:textId="35DD0FEC" w:rsidR="00A21670" w:rsidRPr="0068110B" w:rsidRDefault="009F6693" w:rsidP="00A21670">
      <w:pPr>
        <w:pStyle w:val="Heading1"/>
        <w:numPr>
          <w:ilvl w:val="0"/>
          <w:numId w:val="3"/>
        </w:numPr>
        <w:rPr>
          <w:rFonts w:ascii="Agency FB" w:hAnsi="Agency FB"/>
          <w:color w:val="FFFF00"/>
          <w:highlight w:val="black"/>
        </w:rPr>
      </w:pPr>
      <w:bookmarkStart w:id="5" w:name="_Toc490861753"/>
      <w:r w:rsidRPr="0068110B">
        <w:rPr>
          <w:rFonts w:ascii="Agency FB" w:hAnsi="Agency FB"/>
          <w:color w:val="FFFF00"/>
          <w:highlight w:val="black"/>
        </w:rPr>
        <w:t>Interface</w:t>
      </w:r>
      <w:r w:rsidR="00D668E0" w:rsidRPr="0068110B">
        <w:rPr>
          <w:rFonts w:ascii="Agency FB" w:hAnsi="Agency FB"/>
          <w:color w:val="FFFF00"/>
          <w:highlight w:val="black"/>
        </w:rPr>
        <w:t xml:space="preserve"> Sketch</w:t>
      </w:r>
      <w:bookmarkEnd w:id="5"/>
    </w:p>
    <w:p w14:paraId="350EE68B" w14:textId="77777777" w:rsidR="00A21670" w:rsidRPr="0068110B" w:rsidRDefault="00A21670" w:rsidP="00A21670">
      <w:pPr>
        <w:rPr>
          <w:rFonts w:ascii="Agency FB" w:hAnsi="Agency FB"/>
          <w:highlight w:val="black"/>
        </w:rPr>
      </w:pPr>
    </w:p>
    <w:p w14:paraId="4EF18228" w14:textId="3F3A51BA" w:rsidR="0070600D" w:rsidRPr="0068110B" w:rsidRDefault="00397419" w:rsidP="0070600D">
      <w:pPr>
        <w:ind w:left="720"/>
        <w:rPr>
          <w:rFonts w:ascii="Agency FB" w:hAnsi="Agency FB"/>
          <w:highlight w:val="black"/>
        </w:rPr>
      </w:pPr>
      <w:r>
        <w:rPr>
          <w:noProof/>
        </w:rPr>
        <w:drawing>
          <wp:inline distT="0" distB="0" distL="0" distR="0" wp14:anchorId="199505BD" wp14:editId="0509F556">
            <wp:extent cx="5943600" cy="30276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gency FB" w:hAnsi="Agency FB"/>
          <w:noProof/>
          <w:highlight w:val="black"/>
        </w:rPr>
        <w:t xml:space="preserve"> </w:t>
      </w:r>
    </w:p>
    <w:p w14:paraId="67F550F0" w14:textId="581598BC" w:rsidR="00A21670" w:rsidRPr="0068110B" w:rsidRDefault="00A21670" w:rsidP="00A21670">
      <w:pPr>
        <w:ind w:firstLine="360"/>
        <w:rPr>
          <w:rFonts w:ascii="Agency FB" w:hAnsi="Agency FB"/>
          <w:color w:val="FFFFFF" w:themeColor="background1"/>
          <w:highlight w:val="black"/>
        </w:rPr>
      </w:pPr>
      <w:r w:rsidRPr="0068110B">
        <w:rPr>
          <w:rFonts w:ascii="Agency FB" w:hAnsi="Agency FB"/>
          <w:highlight w:val="black"/>
        </w:rPr>
        <w:tab/>
      </w:r>
      <w:r w:rsidR="0068110B" w:rsidRPr="0068110B">
        <w:rPr>
          <w:rFonts w:ascii="Agency FB" w:hAnsi="Agency FB"/>
          <w:color w:val="FFFFFF" w:themeColor="background1"/>
          <w:highlight w:val="black"/>
        </w:rPr>
        <w:t>Screenshot</w:t>
      </w:r>
      <w:r w:rsidRPr="0068110B">
        <w:rPr>
          <w:rFonts w:ascii="Agency FB" w:hAnsi="Agency FB"/>
          <w:color w:val="FFFFFF" w:themeColor="background1"/>
          <w:highlight w:val="black"/>
        </w:rPr>
        <w:t xml:space="preserve"> of the game in level 1 when the level </w:t>
      </w:r>
      <w:r w:rsidR="00CF2969" w:rsidRPr="0068110B">
        <w:rPr>
          <w:rFonts w:ascii="Agency FB" w:hAnsi="Agency FB"/>
          <w:noProof/>
          <w:color w:val="FFFFFF" w:themeColor="background1"/>
          <w:highlight w:val="black"/>
        </w:rPr>
        <w:t>starts</w:t>
      </w:r>
      <w:r w:rsidRPr="0068110B">
        <w:rPr>
          <w:rFonts w:ascii="Agency FB" w:hAnsi="Agency FB"/>
          <w:color w:val="FFFFFF" w:themeColor="background1"/>
          <w:highlight w:val="black"/>
        </w:rPr>
        <w:t>.</w:t>
      </w:r>
    </w:p>
    <w:p w14:paraId="5F655AA6" w14:textId="77777777" w:rsidR="00A21670" w:rsidRPr="0068110B" w:rsidRDefault="00A21670" w:rsidP="00A21670">
      <w:pPr>
        <w:ind w:firstLine="360"/>
        <w:rPr>
          <w:rFonts w:ascii="Agency FB" w:hAnsi="Agency FB"/>
          <w:color w:val="FFFFFF" w:themeColor="background1"/>
          <w:highlight w:val="black"/>
        </w:rPr>
      </w:pPr>
    </w:p>
    <w:p w14:paraId="0466CA72" w14:textId="79E7A76A" w:rsidR="00E0152D" w:rsidRPr="0068110B" w:rsidRDefault="00141CB5" w:rsidP="00E0152D">
      <w:pPr>
        <w:pStyle w:val="ListParagraph"/>
        <w:rPr>
          <w:rFonts w:ascii="Agency FB" w:eastAsia="Times New Roman" w:hAnsi="Agency FB"/>
          <w:color w:val="FFFF00"/>
          <w:sz w:val="24"/>
          <w:szCs w:val="24"/>
          <w:highlight w:val="black"/>
          <w:lang w:val="en-US" w:eastAsia="en-US"/>
        </w:rPr>
      </w:pPr>
      <w:r w:rsidRPr="00141CB5">
        <w:rPr>
          <w:rFonts w:ascii="Agency FB" w:eastAsia="Times New Roman" w:hAnsi="Agency FB"/>
          <w:noProof/>
          <w:color w:val="FFFF00"/>
          <w:sz w:val="24"/>
          <w:szCs w:val="24"/>
          <w:highlight w:val="black"/>
          <w:lang w:val="en-US" w:eastAsia="en-US"/>
        </w:rPr>
        <w:lastRenderedPageBreak/>
        <w:drawing>
          <wp:inline distT="0" distB="0" distL="0" distR="0" wp14:anchorId="00FD1FBD" wp14:editId="09B74FBC">
            <wp:extent cx="5943600" cy="3011170"/>
            <wp:effectExtent l="0" t="0" r="0" b="0"/>
            <wp:docPr id="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E9DFC63-E472-4CF1-B1E0-B7E1BDFAB1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E9DFC63-E472-4CF1-B1E0-B7E1BDFAB1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CB5">
        <w:rPr>
          <w:rFonts w:ascii="Agency FB" w:eastAsia="Times New Roman" w:hAnsi="Agency FB"/>
          <w:noProof/>
          <w:color w:val="FFFF00"/>
          <w:sz w:val="24"/>
          <w:szCs w:val="24"/>
          <w:highlight w:val="black"/>
          <w:lang w:val="en-US" w:eastAsia="en-US"/>
        </w:rPr>
        <w:t xml:space="preserve"> </w:t>
      </w:r>
    </w:p>
    <w:p w14:paraId="1C28FE68" w14:textId="66577914" w:rsidR="00686D09" w:rsidRPr="0068110B" w:rsidRDefault="00FA6363" w:rsidP="0085711E">
      <w:pPr>
        <w:pStyle w:val="ListParagraph"/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</w:pPr>
      <w:r w:rsidRPr="0068110B">
        <w:rPr>
          <w:rFonts w:ascii="Agency FB" w:eastAsia="Times New Roman" w:hAnsi="Agency FB" w:cs="Times New Roman"/>
          <w:noProof/>
          <w:color w:val="FFFFFF" w:themeColor="background1"/>
          <w:sz w:val="24"/>
          <w:szCs w:val="24"/>
          <w:highlight w:val="black"/>
          <w:lang w:val="en-US" w:eastAsia="en-US"/>
        </w:rPr>
        <w:t>Screen</w:t>
      </w:r>
      <w:r w:rsidR="0068110B">
        <w:rPr>
          <w:rFonts w:ascii="Agency FB" w:eastAsia="Times New Roman" w:hAnsi="Agency FB" w:cs="Times New Roman"/>
          <w:noProof/>
          <w:color w:val="FFFFFF" w:themeColor="background1"/>
          <w:sz w:val="24"/>
          <w:szCs w:val="24"/>
          <w:highlight w:val="black"/>
          <w:lang w:val="en-US" w:eastAsia="en-US"/>
        </w:rPr>
        <w:t>sh</w:t>
      </w:r>
      <w:r w:rsidR="00A21670" w:rsidRPr="0068110B">
        <w:rPr>
          <w:rFonts w:ascii="Agency FB" w:eastAsia="Times New Roman" w:hAnsi="Agency FB" w:cs="Times New Roman"/>
          <w:noProof/>
          <w:color w:val="FFFFFF" w:themeColor="background1"/>
          <w:sz w:val="24"/>
          <w:szCs w:val="24"/>
          <w:highlight w:val="black"/>
          <w:lang w:val="en-US" w:eastAsia="en-US"/>
        </w:rPr>
        <w:t>ot</w:t>
      </w:r>
      <w:r w:rsidR="00A21670" w:rsidRPr="0068110B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 xml:space="preserve"> of the game in level 1 when the player </w:t>
      </w:r>
      <w:r w:rsidR="003F7020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>fires</w:t>
      </w:r>
      <w:r w:rsidR="00A21670" w:rsidRPr="0068110B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>.</w:t>
      </w:r>
    </w:p>
    <w:p w14:paraId="67AAD735" w14:textId="70DE017D" w:rsidR="0051231C" w:rsidRPr="0068110B" w:rsidRDefault="0051231C" w:rsidP="0085711E">
      <w:pPr>
        <w:pStyle w:val="ListParagraph"/>
        <w:rPr>
          <w:rFonts w:ascii="Agency FB" w:eastAsia="Times New Roman" w:hAnsi="Agency FB"/>
          <w:color w:val="FFFFFF" w:themeColor="background1"/>
          <w:sz w:val="24"/>
          <w:szCs w:val="24"/>
          <w:highlight w:val="black"/>
          <w:lang w:val="en-US" w:eastAsia="en-US"/>
        </w:rPr>
      </w:pPr>
    </w:p>
    <w:p w14:paraId="75713B57" w14:textId="008909A0" w:rsidR="0070600D" w:rsidRPr="0070600D" w:rsidRDefault="00AD4313" w:rsidP="0070600D">
      <w:pPr>
        <w:pStyle w:val="ListParagraph"/>
        <w:rPr>
          <w:rFonts w:ascii="Agency FB" w:eastAsia="Times New Roman" w:hAnsi="Agency FB"/>
          <w:color w:val="FFFFFF" w:themeColor="background1"/>
          <w:sz w:val="24"/>
          <w:szCs w:val="24"/>
          <w:highlight w:val="black"/>
          <w:lang w:val="en-US" w:eastAsia="en-US"/>
        </w:rPr>
      </w:pPr>
      <w:r>
        <w:rPr>
          <w:noProof/>
        </w:rPr>
        <w:drawing>
          <wp:inline distT="0" distB="0" distL="0" distR="0" wp14:anchorId="62CC69D3" wp14:editId="5704B8FD">
            <wp:extent cx="5943600" cy="2991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gency FB" w:eastAsia="Times New Roman" w:hAnsi="Agency FB"/>
          <w:noProof/>
          <w:color w:val="FFFFFF" w:themeColor="background1"/>
          <w:sz w:val="24"/>
          <w:szCs w:val="24"/>
          <w:highlight w:val="black"/>
          <w:lang w:val="en-US" w:eastAsia="en-US"/>
        </w:rPr>
        <w:t xml:space="preserve"> </w:t>
      </w:r>
    </w:p>
    <w:p w14:paraId="7CCC8C3A" w14:textId="00125BD5" w:rsidR="006468D0" w:rsidRDefault="00FA6363" w:rsidP="00454271">
      <w:pPr>
        <w:pStyle w:val="ListParagraph"/>
        <w:rPr>
          <w:rFonts w:ascii="Agency FB" w:eastAsia="Times New Roman" w:hAnsi="Agency FB"/>
          <w:color w:val="FFFFFF" w:themeColor="background1"/>
          <w:sz w:val="24"/>
          <w:szCs w:val="24"/>
          <w:highlight w:val="black"/>
          <w:lang w:val="en-US" w:eastAsia="en-US"/>
        </w:rPr>
      </w:pPr>
      <w:r w:rsidRPr="0068110B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>Screen</w:t>
      </w:r>
      <w:r w:rsidR="0068110B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>sho</w:t>
      </w:r>
      <w:r w:rsidR="0051231C" w:rsidRPr="0068110B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>t of the game in level 2.</w:t>
      </w:r>
      <w:r w:rsidR="00E0152D" w:rsidRPr="0068110B">
        <w:rPr>
          <w:rFonts w:ascii="Agency FB" w:eastAsia="Times New Roman" w:hAnsi="Agency FB"/>
          <w:color w:val="FFFFFF" w:themeColor="background1"/>
          <w:sz w:val="24"/>
          <w:szCs w:val="24"/>
          <w:highlight w:val="black"/>
          <w:lang w:val="en-US" w:eastAsia="en-US"/>
        </w:rPr>
        <w:tab/>
      </w:r>
    </w:p>
    <w:p w14:paraId="13FE664E" w14:textId="77777777" w:rsidR="0070600D" w:rsidRDefault="0070600D" w:rsidP="00454271">
      <w:pPr>
        <w:pStyle w:val="ListParagraph"/>
        <w:rPr>
          <w:rFonts w:ascii="Agency FB" w:eastAsia="Times New Roman" w:hAnsi="Agency FB"/>
          <w:color w:val="FFFFFF" w:themeColor="background1"/>
          <w:sz w:val="24"/>
          <w:szCs w:val="24"/>
          <w:highlight w:val="black"/>
          <w:lang w:val="en-US" w:eastAsia="en-US"/>
        </w:rPr>
      </w:pPr>
    </w:p>
    <w:p w14:paraId="21A76ED1" w14:textId="0C10FC02" w:rsidR="0070600D" w:rsidRPr="0070600D" w:rsidRDefault="00361F29" w:rsidP="0070600D">
      <w:pPr>
        <w:pStyle w:val="ListParagraph"/>
        <w:rPr>
          <w:rFonts w:ascii="Agency FB" w:eastAsia="Times New Roman" w:hAnsi="Agency FB"/>
          <w:color w:val="FFFFFF" w:themeColor="background1"/>
          <w:sz w:val="24"/>
          <w:szCs w:val="24"/>
          <w:highlight w:val="black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02A08EAE" wp14:editId="3C7DECA0">
            <wp:extent cx="5943600" cy="2971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CB5">
        <w:rPr>
          <w:rFonts w:ascii="Agency FB" w:eastAsia="Times New Roman" w:hAnsi="Agency FB"/>
          <w:noProof/>
          <w:color w:val="FFFFFF" w:themeColor="background1"/>
          <w:sz w:val="24"/>
          <w:szCs w:val="24"/>
          <w:highlight w:val="black"/>
          <w:lang w:val="en-US" w:eastAsia="en-US"/>
        </w:rPr>
        <w:t xml:space="preserve"> </w:t>
      </w:r>
    </w:p>
    <w:p w14:paraId="513BA2DE" w14:textId="76C6B849" w:rsidR="0070600D" w:rsidRPr="0068110B" w:rsidRDefault="0070600D" w:rsidP="0070600D">
      <w:pPr>
        <w:pStyle w:val="ListParagraph"/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</w:pPr>
      <w:r w:rsidRPr="0068110B">
        <w:rPr>
          <w:rFonts w:ascii="Agency FB" w:eastAsia="Times New Roman" w:hAnsi="Agency FB" w:cs="Times New Roman"/>
          <w:noProof/>
          <w:color w:val="FFFFFF" w:themeColor="background1"/>
          <w:sz w:val="24"/>
          <w:szCs w:val="24"/>
          <w:highlight w:val="black"/>
          <w:lang w:val="en-US" w:eastAsia="en-US"/>
        </w:rPr>
        <w:t>Screen</w:t>
      </w:r>
      <w:r>
        <w:rPr>
          <w:rFonts w:ascii="Agency FB" w:eastAsia="Times New Roman" w:hAnsi="Agency FB" w:cs="Times New Roman"/>
          <w:noProof/>
          <w:color w:val="FFFFFF" w:themeColor="background1"/>
          <w:sz w:val="24"/>
          <w:szCs w:val="24"/>
          <w:highlight w:val="black"/>
          <w:lang w:val="en-US" w:eastAsia="en-US"/>
        </w:rPr>
        <w:t>sh</w:t>
      </w:r>
      <w:r w:rsidRPr="0068110B">
        <w:rPr>
          <w:rFonts w:ascii="Agency FB" w:eastAsia="Times New Roman" w:hAnsi="Agency FB" w:cs="Times New Roman"/>
          <w:noProof/>
          <w:color w:val="FFFFFF" w:themeColor="background1"/>
          <w:sz w:val="24"/>
          <w:szCs w:val="24"/>
          <w:highlight w:val="black"/>
          <w:lang w:val="en-US" w:eastAsia="en-US"/>
        </w:rPr>
        <w:t>ot</w:t>
      </w:r>
      <w:r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 xml:space="preserve"> of the game in level 2</w:t>
      </w:r>
      <w:r w:rsidRPr="0068110B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 xml:space="preserve"> when the player </w:t>
      </w:r>
      <w:r w:rsidR="003F7020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>faces the first boss</w:t>
      </w:r>
      <w:r w:rsidRPr="0068110B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>.</w:t>
      </w:r>
    </w:p>
    <w:p w14:paraId="562EE2BC" w14:textId="77777777" w:rsidR="0070600D" w:rsidRDefault="0070600D" w:rsidP="00454271">
      <w:pPr>
        <w:pStyle w:val="ListParagraph"/>
        <w:rPr>
          <w:rFonts w:ascii="Agency FB" w:eastAsia="Times New Roman" w:hAnsi="Agency FB"/>
          <w:color w:val="FFFFFF" w:themeColor="background1"/>
          <w:sz w:val="24"/>
          <w:szCs w:val="24"/>
          <w:highlight w:val="black"/>
          <w:lang w:val="en-US" w:eastAsia="en-US"/>
        </w:rPr>
      </w:pPr>
    </w:p>
    <w:p w14:paraId="69C21EAE" w14:textId="64676EAD" w:rsidR="0070600D" w:rsidRPr="0070600D" w:rsidRDefault="00361F29" w:rsidP="0070600D">
      <w:pPr>
        <w:pStyle w:val="ListParagraph"/>
        <w:rPr>
          <w:rFonts w:ascii="Agency FB" w:eastAsia="Times New Roman" w:hAnsi="Agency FB"/>
          <w:color w:val="FFFFFF" w:themeColor="background1"/>
          <w:sz w:val="24"/>
          <w:szCs w:val="24"/>
          <w:highlight w:val="black"/>
          <w:lang w:val="en-US" w:eastAsia="en-US"/>
        </w:rPr>
      </w:pPr>
      <w:r>
        <w:rPr>
          <w:noProof/>
        </w:rPr>
        <w:drawing>
          <wp:inline distT="0" distB="0" distL="0" distR="0" wp14:anchorId="6F0DCF1E" wp14:editId="1E07FF08">
            <wp:extent cx="5943600" cy="29965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313">
        <w:rPr>
          <w:rFonts w:ascii="Agency FB" w:eastAsia="Times New Roman" w:hAnsi="Agency FB"/>
          <w:noProof/>
          <w:color w:val="FFFFFF" w:themeColor="background1"/>
          <w:sz w:val="24"/>
          <w:szCs w:val="24"/>
          <w:highlight w:val="black"/>
          <w:lang w:val="en-US" w:eastAsia="en-US"/>
        </w:rPr>
        <w:t xml:space="preserve"> </w:t>
      </w:r>
    </w:p>
    <w:p w14:paraId="1BDDD78D" w14:textId="6B45A403" w:rsidR="0070600D" w:rsidRDefault="0070600D" w:rsidP="0070600D">
      <w:pPr>
        <w:pStyle w:val="ListParagraph"/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</w:pPr>
      <w:r w:rsidRPr="0068110B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>Screen</w:t>
      </w:r>
      <w:r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>shot of the game in level 3</w:t>
      </w:r>
      <w:r w:rsidR="003F7020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 xml:space="preserve"> when the player faces the mothership triple shot</w:t>
      </w:r>
      <w:r w:rsidRPr="0068110B"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  <w:t>.</w:t>
      </w:r>
    </w:p>
    <w:p w14:paraId="20A3ADD6" w14:textId="6A0FF4C3" w:rsidR="00141CB5" w:rsidRDefault="00141CB5" w:rsidP="0070600D">
      <w:pPr>
        <w:pStyle w:val="ListParagraph"/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</w:pPr>
    </w:p>
    <w:p w14:paraId="012DC691" w14:textId="622EA6B4" w:rsidR="00141CB5" w:rsidRDefault="00141CB5" w:rsidP="0070600D">
      <w:pPr>
        <w:pStyle w:val="ListParagraph"/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</w:pPr>
    </w:p>
    <w:p w14:paraId="32BE2B92" w14:textId="1007DD76" w:rsidR="00141CB5" w:rsidRDefault="00141CB5" w:rsidP="0070600D">
      <w:pPr>
        <w:pStyle w:val="ListParagraph"/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</w:pPr>
    </w:p>
    <w:p w14:paraId="18C7A042" w14:textId="1897ACBA" w:rsidR="00141CB5" w:rsidRDefault="00141CB5" w:rsidP="0070600D">
      <w:pPr>
        <w:pStyle w:val="ListParagraph"/>
        <w:rPr>
          <w:rFonts w:ascii="Agency FB" w:eastAsia="Times New Roman" w:hAnsi="Agency FB" w:cs="Times New Roman"/>
          <w:color w:val="FFFFFF" w:themeColor="background1"/>
          <w:sz w:val="24"/>
          <w:szCs w:val="24"/>
          <w:highlight w:val="black"/>
          <w:lang w:val="en-US" w:eastAsia="en-US"/>
        </w:rPr>
      </w:pPr>
    </w:p>
    <w:p w14:paraId="0DCA25FA" w14:textId="77777777" w:rsidR="00141CB5" w:rsidRPr="0070600D" w:rsidRDefault="00141CB5" w:rsidP="0070600D">
      <w:pPr>
        <w:pStyle w:val="ListParagraph"/>
        <w:rPr>
          <w:rFonts w:ascii="Agency FB" w:eastAsia="Times New Roman" w:hAnsi="Agency FB"/>
          <w:color w:val="FFFFFF" w:themeColor="background1"/>
          <w:sz w:val="24"/>
          <w:szCs w:val="24"/>
          <w:highlight w:val="black"/>
          <w:lang w:val="en-US" w:eastAsia="en-US"/>
        </w:rPr>
      </w:pPr>
    </w:p>
    <w:p w14:paraId="7B10D808" w14:textId="63FE965E" w:rsidR="00381C76" w:rsidRPr="0068110B" w:rsidRDefault="009F6693" w:rsidP="0051231C">
      <w:pPr>
        <w:pStyle w:val="Heading1"/>
        <w:numPr>
          <w:ilvl w:val="0"/>
          <w:numId w:val="3"/>
        </w:numPr>
        <w:rPr>
          <w:rFonts w:ascii="Agency FB" w:hAnsi="Agency FB"/>
          <w:color w:val="FFFF00"/>
          <w:highlight w:val="black"/>
        </w:rPr>
      </w:pPr>
      <w:bookmarkStart w:id="6" w:name="_Toc490861754"/>
      <w:r w:rsidRPr="0068110B">
        <w:rPr>
          <w:rFonts w:ascii="Agency FB" w:hAnsi="Agency FB"/>
          <w:color w:val="FFFF00"/>
          <w:highlight w:val="black"/>
        </w:rPr>
        <w:lastRenderedPageBreak/>
        <w:t>Menu and Screen Descriptions</w:t>
      </w:r>
      <w:bookmarkEnd w:id="6"/>
    </w:p>
    <w:p w14:paraId="2BDA5F3A" w14:textId="78F97AEF" w:rsidR="00BF4089" w:rsidRDefault="00BF4089" w:rsidP="0070600D">
      <w:pPr>
        <w:ind w:left="720"/>
        <w:rPr>
          <w:rFonts w:ascii="Agency FB" w:eastAsia="Times New Roman" w:hAnsi="Agency FB"/>
          <w:color w:val="FFFF00"/>
          <w:highlight w:val="black"/>
        </w:rPr>
      </w:pPr>
    </w:p>
    <w:p w14:paraId="0F173946" w14:textId="2ECDD216" w:rsidR="0070600D" w:rsidRDefault="00AD4313" w:rsidP="00141CB5">
      <w:pPr>
        <w:ind w:firstLine="720"/>
        <w:rPr>
          <w:rFonts w:ascii="Agency FB" w:eastAsia="Times New Roman" w:hAnsi="Agency FB"/>
          <w:color w:val="FFFF00"/>
          <w:highlight w:val="black"/>
        </w:rPr>
      </w:pPr>
      <w:r>
        <w:rPr>
          <w:noProof/>
        </w:rPr>
        <w:drawing>
          <wp:inline distT="0" distB="0" distL="0" distR="0" wp14:anchorId="33D17C8F" wp14:editId="06A44794">
            <wp:extent cx="5943600" cy="3038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gency FB" w:eastAsia="Times New Roman" w:hAnsi="Agency FB"/>
          <w:noProof/>
          <w:color w:val="FFFF00"/>
          <w:highlight w:val="black"/>
        </w:rPr>
        <w:t xml:space="preserve"> </w:t>
      </w:r>
    </w:p>
    <w:p w14:paraId="1006339B" w14:textId="77777777" w:rsidR="0070600D" w:rsidRPr="0068110B" w:rsidRDefault="0070600D" w:rsidP="00841FCC">
      <w:pPr>
        <w:ind w:firstLine="720"/>
        <w:rPr>
          <w:rFonts w:ascii="Agency FB" w:eastAsia="Times New Roman" w:hAnsi="Agency FB"/>
          <w:color w:val="FFFF00"/>
          <w:highlight w:val="black"/>
        </w:rPr>
      </w:pPr>
    </w:p>
    <w:p w14:paraId="33E90005" w14:textId="252F0835" w:rsidR="00215FCE" w:rsidRPr="0068110B" w:rsidRDefault="00403636" w:rsidP="00841FCC">
      <w:pPr>
        <w:ind w:firstLine="720"/>
        <w:rPr>
          <w:rFonts w:ascii="Agency FB" w:eastAsia="Times New Roman" w:hAnsi="Agency FB"/>
          <w:color w:val="FFFF00"/>
          <w:highlight w:val="black"/>
        </w:rPr>
      </w:pPr>
      <w:r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The main m</w:t>
      </w:r>
      <w:r w:rsidR="00215FCE"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enu</w:t>
      </w:r>
      <w:r w:rsidR="00215FCE"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 is </w:t>
      </w:r>
      <w:r w:rsidR="00215FCE"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divide</w:t>
      </w:r>
      <w:r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d</w:t>
      </w:r>
      <w:r w:rsidR="00215FCE"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 </w:t>
      </w:r>
      <w:r w:rsidR="00215FCE"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in</w:t>
      </w:r>
      <w:r w:rsidR="00CF2969"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to</w:t>
      </w:r>
      <w:r w:rsidR="00215FCE"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 </w:t>
      </w:r>
      <w:r w:rsidR="008B2705">
        <w:rPr>
          <w:rFonts w:ascii="Agency FB" w:eastAsia="Times New Roman" w:hAnsi="Agency FB"/>
          <w:color w:val="FFFFFF" w:themeColor="background1"/>
          <w:highlight w:val="black"/>
        </w:rPr>
        <w:t>4</w:t>
      </w:r>
      <w:r w:rsidR="00215FCE"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 </w:t>
      </w:r>
      <w:r w:rsidR="007C2E5D"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option</w:t>
      </w:r>
      <w:r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s</w:t>
      </w:r>
      <w:r w:rsidR="00CF2969"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: P</w:t>
      </w:r>
      <w:r w:rsidR="007C2E5D"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lay, </w:t>
      </w:r>
      <w:r w:rsidR="00CF2969" w:rsidRPr="0068110B">
        <w:rPr>
          <w:rFonts w:ascii="Agency FB" w:eastAsia="Times New Roman" w:hAnsi="Agency FB"/>
          <w:color w:val="FFFFFF" w:themeColor="background1"/>
          <w:highlight w:val="black"/>
        </w:rPr>
        <w:t>O</w:t>
      </w:r>
      <w:r w:rsidR="0051231C"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ptions, </w:t>
      </w:r>
      <w:r w:rsidR="00CF2969"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C</w:t>
      </w:r>
      <w:r w:rsidR="007C2E5D"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redits</w:t>
      </w:r>
      <w:r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,</w:t>
      </w:r>
      <w:r w:rsidR="00CF2969"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 and E</w:t>
      </w:r>
      <w:r w:rsidR="007C2E5D" w:rsidRPr="0068110B">
        <w:rPr>
          <w:rFonts w:ascii="Agency FB" w:eastAsia="Times New Roman" w:hAnsi="Agency FB"/>
          <w:color w:val="FFFFFF" w:themeColor="background1"/>
          <w:highlight w:val="black"/>
        </w:rPr>
        <w:t>xit</w:t>
      </w:r>
      <w:r w:rsidR="007C2E5D" w:rsidRPr="0068110B">
        <w:rPr>
          <w:rFonts w:ascii="Agency FB" w:eastAsia="Times New Roman" w:hAnsi="Agency FB"/>
          <w:color w:val="FFFF00"/>
          <w:highlight w:val="black"/>
        </w:rPr>
        <w:t>.</w:t>
      </w:r>
    </w:p>
    <w:p w14:paraId="572C0BD5" w14:textId="5C379FB9" w:rsidR="006468D0" w:rsidRPr="0068110B" w:rsidRDefault="00CF2969" w:rsidP="006468D0">
      <w:pPr>
        <w:pStyle w:val="ListParagraph"/>
        <w:numPr>
          <w:ilvl w:val="0"/>
          <w:numId w:val="5"/>
        </w:numPr>
        <w:rPr>
          <w:rFonts w:ascii="Agency FB" w:eastAsia="Times New Roman" w:hAnsi="Agency FB" w:cs="Times New Roman"/>
          <w:color w:val="FFFFFF" w:themeColor="background1"/>
          <w:highlight w:val="black"/>
        </w:rPr>
      </w:pPr>
      <w:r w:rsidRPr="0068110B">
        <w:rPr>
          <w:rFonts w:ascii="Agency FB" w:eastAsia="Times New Roman" w:hAnsi="Agency FB" w:cs="Times New Roman"/>
          <w:noProof/>
          <w:color w:val="FFFFFF" w:themeColor="background1"/>
          <w:highlight w:val="black"/>
        </w:rPr>
        <w:t xml:space="preserve">PLAY </w:t>
      </w:r>
      <w:r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>b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utton </w:t>
      </w:r>
      <w:r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>i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s </w:t>
      </w:r>
      <w:r w:rsidRPr="0068110B">
        <w:rPr>
          <w:rFonts w:ascii="Agency FB" w:eastAsia="Times New Roman" w:hAnsi="Agency FB" w:cs="Times New Roman"/>
          <w:noProof/>
          <w:color w:val="FFFFFF" w:themeColor="background1"/>
          <w:highlight w:val="black"/>
        </w:rPr>
        <w:t>to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 start the game. </w:t>
      </w:r>
    </w:p>
    <w:p w14:paraId="7BD651DA" w14:textId="7025F56D" w:rsidR="006468D0" w:rsidRPr="0068110B" w:rsidRDefault="00CF2969" w:rsidP="006468D0">
      <w:pPr>
        <w:pStyle w:val="ListParagraph"/>
        <w:numPr>
          <w:ilvl w:val="0"/>
          <w:numId w:val="5"/>
        </w:numPr>
        <w:rPr>
          <w:rFonts w:ascii="Agency FB" w:eastAsia="Times New Roman" w:hAnsi="Agency FB" w:cs="Times New Roman"/>
          <w:color w:val="FFFFFF" w:themeColor="background1"/>
          <w:highlight w:val="black"/>
        </w:rPr>
      </w:pPr>
      <w:r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>OPTIONS b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utton </w:t>
      </w:r>
      <w:r w:rsidR="006468D0" w:rsidRPr="0068110B">
        <w:rPr>
          <w:rFonts w:ascii="Agency FB" w:eastAsia="Times New Roman" w:hAnsi="Agency FB" w:cs="Times New Roman"/>
          <w:noProof/>
          <w:color w:val="FFFFFF" w:themeColor="background1"/>
          <w:highlight w:val="black"/>
        </w:rPr>
        <w:t>is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 </w:t>
      </w:r>
      <w:r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>to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 </w:t>
      </w:r>
      <w:r w:rsidR="008B2705">
        <w:rPr>
          <w:rFonts w:ascii="Agency FB" w:eastAsia="Times New Roman" w:hAnsi="Agency FB" w:cs="Times New Roman"/>
          <w:color w:val="FFFFFF" w:themeColor="background1"/>
          <w:highlight w:val="black"/>
        </w:rPr>
        <w:t>show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 the </w:t>
      </w:r>
      <w:r w:rsidR="008B2705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spaceship 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control. </w:t>
      </w:r>
    </w:p>
    <w:p w14:paraId="4E2C9A89" w14:textId="0656ACAC" w:rsidR="006468D0" w:rsidRPr="0068110B" w:rsidRDefault="00CF2969" w:rsidP="006468D0">
      <w:pPr>
        <w:pStyle w:val="ListParagraph"/>
        <w:numPr>
          <w:ilvl w:val="0"/>
          <w:numId w:val="5"/>
        </w:numPr>
        <w:rPr>
          <w:rFonts w:ascii="Agency FB" w:eastAsia="Times New Roman" w:hAnsi="Agency FB" w:cs="Times New Roman"/>
          <w:color w:val="FFFFFF" w:themeColor="background1"/>
          <w:highlight w:val="black"/>
        </w:rPr>
      </w:pPr>
      <w:r w:rsidRPr="0068110B">
        <w:rPr>
          <w:rFonts w:ascii="Agency FB" w:eastAsia="Times New Roman" w:hAnsi="Agency FB" w:cs="Times New Roman"/>
          <w:noProof/>
          <w:color w:val="FFFFFF" w:themeColor="background1"/>
          <w:highlight w:val="black"/>
        </w:rPr>
        <w:t>CREDITS button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 </w:t>
      </w:r>
      <w:r w:rsidR="006468D0" w:rsidRPr="0068110B">
        <w:rPr>
          <w:rFonts w:ascii="Agency FB" w:eastAsia="Times New Roman" w:hAnsi="Agency FB" w:cs="Times New Roman"/>
          <w:noProof/>
          <w:color w:val="FFFFFF" w:themeColor="background1"/>
          <w:highlight w:val="black"/>
        </w:rPr>
        <w:t>is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 </w:t>
      </w:r>
      <w:r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>to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 </w:t>
      </w:r>
      <w:r w:rsidRPr="0068110B">
        <w:rPr>
          <w:rFonts w:ascii="Agency FB" w:eastAsia="Times New Roman" w:hAnsi="Agency FB" w:cs="Times New Roman"/>
          <w:noProof/>
          <w:color w:val="FFFFFF" w:themeColor="background1"/>
          <w:highlight w:val="black"/>
        </w:rPr>
        <w:t>show the creators’ information</w:t>
      </w:r>
      <w:r w:rsidR="006468D0" w:rsidRPr="0068110B">
        <w:rPr>
          <w:rFonts w:ascii="Agency FB" w:eastAsia="Times New Roman" w:hAnsi="Agency FB" w:cs="Times New Roman"/>
          <w:noProof/>
          <w:color w:val="FFFFFF" w:themeColor="background1"/>
          <w:highlight w:val="black"/>
        </w:rPr>
        <w:t>.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  </w:t>
      </w:r>
    </w:p>
    <w:p w14:paraId="0E3B1E28" w14:textId="43A79DA0" w:rsidR="00141CB5" w:rsidRPr="00141CB5" w:rsidRDefault="00CF2969" w:rsidP="00141CB5">
      <w:pPr>
        <w:pStyle w:val="ListParagraph"/>
        <w:numPr>
          <w:ilvl w:val="0"/>
          <w:numId w:val="5"/>
        </w:numPr>
        <w:rPr>
          <w:rFonts w:ascii="Agency FB" w:eastAsia="Times New Roman" w:hAnsi="Agency FB" w:cs="Times New Roman"/>
          <w:color w:val="FFFFFF" w:themeColor="background1"/>
          <w:highlight w:val="black"/>
        </w:rPr>
      </w:pPr>
      <w:r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>EXIT b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utton is </w:t>
      </w:r>
      <w:r w:rsidRPr="0068110B">
        <w:rPr>
          <w:rFonts w:ascii="Agency FB" w:eastAsia="Times New Roman" w:hAnsi="Agency FB" w:cs="Times New Roman"/>
          <w:noProof/>
          <w:color w:val="FFFFFF" w:themeColor="background1"/>
          <w:highlight w:val="black"/>
        </w:rPr>
        <w:t>to</w:t>
      </w:r>
      <w:r w:rsidR="006468D0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 close the game.</w:t>
      </w:r>
    </w:p>
    <w:p w14:paraId="47DE833E" w14:textId="694AE30F" w:rsidR="0070600D" w:rsidRDefault="00AD4313" w:rsidP="00D90943">
      <w:pPr>
        <w:ind w:left="720"/>
        <w:rPr>
          <w:rFonts w:ascii="Agency FB" w:eastAsia="Times New Roman" w:hAnsi="Agency FB"/>
          <w:color w:val="FFFFFF" w:themeColor="background1"/>
          <w:highlight w:val="black"/>
        </w:rPr>
      </w:pPr>
      <w:r>
        <w:rPr>
          <w:noProof/>
        </w:rPr>
        <w:drawing>
          <wp:inline distT="0" distB="0" distL="0" distR="0" wp14:anchorId="78F5ABDC" wp14:editId="2FDF4CAF">
            <wp:extent cx="5943600" cy="29946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2481" w14:textId="77777777" w:rsidR="0070600D" w:rsidRDefault="0070600D" w:rsidP="00D90943">
      <w:pPr>
        <w:ind w:left="720"/>
        <w:rPr>
          <w:rFonts w:ascii="Agency FB" w:eastAsia="Times New Roman" w:hAnsi="Agency FB"/>
          <w:color w:val="FFFFFF" w:themeColor="background1"/>
          <w:highlight w:val="black"/>
        </w:rPr>
      </w:pPr>
    </w:p>
    <w:p w14:paraId="42C9708F" w14:textId="7BECDB07" w:rsidR="00B45415" w:rsidRPr="0068110B" w:rsidRDefault="00741DC8" w:rsidP="00D90943">
      <w:pPr>
        <w:ind w:left="720"/>
        <w:rPr>
          <w:rFonts w:ascii="Agency FB" w:eastAsia="Times New Roman" w:hAnsi="Agency FB"/>
          <w:color w:val="FFFFFF" w:themeColor="background1"/>
          <w:highlight w:val="black"/>
        </w:rPr>
      </w:pPr>
      <w:r w:rsidRPr="0068110B">
        <w:rPr>
          <w:rFonts w:ascii="Agency FB" w:eastAsia="Times New Roman" w:hAnsi="Agency FB"/>
          <w:color w:val="FFFFFF" w:themeColor="background1"/>
          <w:highlight w:val="black"/>
        </w:rPr>
        <w:lastRenderedPageBreak/>
        <w:t xml:space="preserve">The game over menu </w:t>
      </w:r>
      <w:r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appear</w:t>
      </w:r>
      <w:r w:rsidR="00CF2969"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s</w:t>
      </w:r>
      <w:r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 when the player loses the game. The game over </w:t>
      </w:r>
      <w:r w:rsidRPr="009C1C2F">
        <w:rPr>
          <w:rFonts w:ascii="Agency FB" w:eastAsia="Times New Roman" w:hAnsi="Agency FB"/>
          <w:noProof/>
          <w:color w:val="FFFFFF" w:themeColor="background1"/>
          <w:highlight w:val="black"/>
        </w:rPr>
        <w:t>menu</w:t>
      </w:r>
      <w:r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 is </w:t>
      </w:r>
      <w:r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divided in</w:t>
      </w:r>
      <w:r w:rsidR="00CF2969"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to</w:t>
      </w:r>
      <w:r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 </w:t>
      </w:r>
      <w:r w:rsidR="008B2705">
        <w:rPr>
          <w:rFonts w:ascii="Agency FB" w:eastAsia="Times New Roman" w:hAnsi="Agency FB"/>
          <w:color w:val="FFFFFF" w:themeColor="background1"/>
          <w:highlight w:val="black"/>
        </w:rPr>
        <w:t>2</w:t>
      </w:r>
      <w:r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 options</w:t>
      </w:r>
      <w:r w:rsidR="00CF2969"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: </w:t>
      </w:r>
      <w:r w:rsidR="00CF2969"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M</w:t>
      </w:r>
      <w:r w:rsidRPr="0068110B">
        <w:rPr>
          <w:rFonts w:ascii="Agency FB" w:eastAsia="Times New Roman" w:hAnsi="Agency FB"/>
          <w:noProof/>
          <w:color w:val="FFFFFF" w:themeColor="background1"/>
          <w:highlight w:val="black"/>
        </w:rPr>
        <w:t>ain</w:t>
      </w:r>
      <w:r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 </w:t>
      </w:r>
      <w:r w:rsidR="00CF2969" w:rsidRPr="0068110B">
        <w:rPr>
          <w:rFonts w:ascii="Agency FB" w:eastAsia="Times New Roman" w:hAnsi="Agency FB"/>
          <w:color w:val="FFFFFF" w:themeColor="background1"/>
          <w:highlight w:val="black"/>
        </w:rPr>
        <w:t>M</w:t>
      </w:r>
      <w:r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enu and </w:t>
      </w:r>
      <w:r w:rsidR="00CF2969" w:rsidRPr="0068110B">
        <w:rPr>
          <w:rFonts w:ascii="Agency FB" w:eastAsia="Times New Roman" w:hAnsi="Agency FB"/>
          <w:color w:val="FFFFFF" w:themeColor="background1"/>
          <w:highlight w:val="black"/>
        </w:rPr>
        <w:t>P</w:t>
      </w:r>
      <w:r w:rsidRPr="0068110B">
        <w:rPr>
          <w:rFonts w:ascii="Agency FB" w:eastAsia="Times New Roman" w:hAnsi="Agency FB"/>
          <w:color w:val="FFFFFF" w:themeColor="background1"/>
          <w:highlight w:val="black"/>
        </w:rPr>
        <w:t xml:space="preserve">lay </w:t>
      </w:r>
      <w:r w:rsidR="00CF2969" w:rsidRPr="0068110B">
        <w:rPr>
          <w:rFonts w:ascii="Agency FB" w:eastAsia="Times New Roman" w:hAnsi="Agency FB"/>
          <w:color w:val="FFFFFF" w:themeColor="background1"/>
          <w:highlight w:val="black"/>
        </w:rPr>
        <w:t>A</w:t>
      </w:r>
      <w:r w:rsidRPr="0068110B">
        <w:rPr>
          <w:rFonts w:ascii="Agency FB" w:eastAsia="Times New Roman" w:hAnsi="Agency FB"/>
          <w:color w:val="FFFFFF" w:themeColor="background1"/>
          <w:highlight w:val="black"/>
        </w:rPr>
        <w:t>gain.</w:t>
      </w:r>
    </w:p>
    <w:p w14:paraId="6A1E93C2" w14:textId="77777777" w:rsidR="00CF2969" w:rsidRPr="0068110B" w:rsidRDefault="00CF2969" w:rsidP="00BA6CD1">
      <w:pPr>
        <w:pStyle w:val="ListParagraph"/>
        <w:numPr>
          <w:ilvl w:val="0"/>
          <w:numId w:val="6"/>
        </w:numPr>
        <w:rPr>
          <w:rFonts w:ascii="Agency FB" w:eastAsia="Times New Roman" w:hAnsi="Agency FB" w:cs="Times New Roman"/>
          <w:color w:val="FFFFFF" w:themeColor="background1"/>
          <w:highlight w:val="black"/>
        </w:rPr>
      </w:pPr>
      <w:r w:rsidRPr="0068110B">
        <w:rPr>
          <w:rFonts w:ascii="Agency FB" w:eastAsia="Times New Roman" w:hAnsi="Agency FB" w:cs="Times New Roman"/>
          <w:noProof/>
          <w:color w:val="FFFFFF" w:themeColor="background1"/>
          <w:highlight w:val="black"/>
        </w:rPr>
        <w:t>Main</w:t>
      </w:r>
      <w:r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 Menu button </w:t>
      </w:r>
      <w:r w:rsidR="00741DC8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is </w:t>
      </w:r>
      <w:r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>to go to the Main Menu scene,</w:t>
      </w:r>
    </w:p>
    <w:p w14:paraId="777CB680" w14:textId="40339F61" w:rsidR="008072A5" w:rsidRPr="0068110B" w:rsidRDefault="00CF2969" w:rsidP="00BA6CD1">
      <w:pPr>
        <w:pStyle w:val="ListParagraph"/>
        <w:numPr>
          <w:ilvl w:val="0"/>
          <w:numId w:val="6"/>
        </w:numPr>
        <w:rPr>
          <w:rFonts w:ascii="Agency FB" w:eastAsia="Times New Roman" w:hAnsi="Agency FB" w:cs="Times New Roman"/>
          <w:color w:val="FFFFFF" w:themeColor="background1"/>
          <w:highlight w:val="black"/>
        </w:rPr>
      </w:pPr>
      <w:r w:rsidRPr="0068110B">
        <w:rPr>
          <w:rFonts w:ascii="Agency FB" w:eastAsia="Times New Roman" w:hAnsi="Agency FB" w:cs="Times New Roman"/>
          <w:noProof/>
          <w:color w:val="FFFFFF" w:themeColor="background1"/>
          <w:highlight w:val="black"/>
          <w:u w:val="thick" w:color="28B473"/>
        </w:rPr>
        <w:t xml:space="preserve">Play Again button </w:t>
      </w:r>
      <w:r w:rsidR="00741DC8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is </w:t>
      </w:r>
      <w:r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>to</w:t>
      </w:r>
      <w:r w:rsidR="00741DC8" w:rsidRPr="0068110B">
        <w:rPr>
          <w:rFonts w:ascii="Agency FB" w:eastAsia="Times New Roman" w:hAnsi="Agency FB" w:cs="Times New Roman"/>
          <w:color w:val="FFFFFF" w:themeColor="background1"/>
          <w:highlight w:val="black"/>
        </w:rPr>
        <w:t xml:space="preserve"> start the game again.  </w:t>
      </w:r>
    </w:p>
    <w:p w14:paraId="73840750" w14:textId="29A29D0C" w:rsidR="00BF4089" w:rsidRPr="0068110B" w:rsidRDefault="009F6693" w:rsidP="00053A59">
      <w:pPr>
        <w:pStyle w:val="Heading1"/>
        <w:numPr>
          <w:ilvl w:val="0"/>
          <w:numId w:val="3"/>
        </w:numPr>
        <w:rPr>
          <w:rFonts w:ascii="Agency FB" w:hAnsi="Agency FB"/>
          <w:color w:val="FFFF00"/>
          <w:highlight w:val="black"/>
        </w:rPr>
      </w:pPr>
      <w:bookmarkStart w:id="7" w:name="_Toc490861755"/>
      <w:r w:rsidRPr="0068110B">
        <w:rPr>
          <w:rFonts w:ascii="Agency FB" w:hAnsi="Agency FB"/>
          <w:color w:val="FFFF00"/>
          <w:highlight w:val="black"/>
        </w:rPr>
        <w:t>Game World</w:t>
      </w:r>
      <w:bookmarkEnd w:id="7"/>
      <w:r w:rsidR="003E1D34" w:rsidRPr="0068110B">
        <w:rPr>
          <w:rFonts w:ascii="Agency FB" w:hAnsi="Agency FB"/>
          <w:color w:val="FFFF00"/>
          <w:highlight w:val="black"/>
        </w:rPr>
        <w:t xml:space="preserve"> </w:t>
      </w:r>
    </w:p>
    <w:p w14:paraId="0C6B1797" w14:textId="11A57C95" w:rsidR="00C04F38" w:rsidRPr="001736DE" w:rsidRDefault="00B9488D" w:rsidP="008B2705">
      <w:pPr>
        <w:pStyle w:val="ListParagraph"/>
        <w:jc w:val="bot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The game happens in 2100 and the </w:t>
      </w:r>
      <w:r w:rsidR="00403636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humankind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remains living </w:t>
      </w:r>
      <w:r w:rsidR="00403636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o</w:t>
      </w:r>
      <w:r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n</w:t>
      </w:r>
      <w:r w:rsidR="008B2705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E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arth. However, we discovered that life </w:t>
      </w:r>
      <w:r w:rsidRP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in universe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life beyond us. Some aliens are peace</w:t>
      </w:r>
      <w:r w:rsidR="00C04F3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ful, but other</w:t>
      </w:r>
      <w:r w:rsidR="008B2705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</w:t>
      </w:r>
      <w:r w:rsidR="00C04F3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are ex</w:t>
      </w:r>
      <w:r w:rsidR="008B2705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tremely dangerous. Second, the E</w:t>
      </w:r>
      <w:r w:rsidR="00C04F3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arth lost ozone layer and </w:t>
      </w:r>
      <w:r w:rsidR="008B2705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the</w:t>
      </w:r>
      <w:r w:rsidR="00C04F3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C04F38" w:rsidRP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human</w:t>
      </w:r>
      <w:r w:rsidR="009C1C2F" w:rsidRP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ki</w:t>
      </w:r>
      <w:r w:rsid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nd</w:t>
      </w:r>
      <w:r w:rsidR="00C04F3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face</w:t>
      </w:r>
      <w:r w:rsidR="008B2705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</w:t>
      </w:r>
      <w:r w:rsidR="00C04F3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some problems with asteroids.</w:t>
      </w:r>
    </w:p>
    <w:p w14:paraId="0374B70E" w14:textId="37EED8B4" w:rsidR="00BF4089" w:rsidRPr="0068110B" w:rsidRDefault="009F6693" w:rsidP="00053A59">
      <w:pPr>
        <w:pStyle w:val="Heading1"/>
        <w:numPr>
          <w:ilvl w:val="0"/>
          <w:numId w:val="3"/>
        </w:numPr>
        <w:rPr>
          <w:rFonts w:ascii="Agency FB" w:hAnsi="Agency FB"/>
          <w:color w:val="FFFF00"/>
          <w:highlight w:val="black"/>
        </w:rPr>
      </w:pPr>
      <w:bookmarkStart w:id="8" w:name="_Toc490861756"/>
      <w:r w:rsidRPr="0068110B">
        <w:rPr>
          <w:rFonts w:ascii="Agency FB" w:hAnsi="Agency FB"/>
          <w:color w:val="FFFF00"/>
          <w:highlight w:val="black"/>
        </w:rPr>
        <w:t>Levels</w:t>
      </w:r>
      <w:bookmarkEnd w:id="8"/>
    </w:p>
    <w:p w14:paraId="09A3925B" w14:textId="3536BA44" w:rsidR="00686D09" w:rsidRDefault="00FA7748" w:rsidP="00EC2E55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The game has 3</w:t>
      </w:r>
      <w:r w:rsidR="00B9488D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levels.</w:t>
      </w:r>
    </w:p>
    <w:p w14:paraId="0F94A516" w14:textId="77777777" w:rsidR="008B2705" w:rsidRPr="0068110B" w:rsidRDefault="008B2705" w:rsidP="00EC2E55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</w:p>
    <w:p w14:paraId="549706FC" w14:textId="46880C03" w:rsidR="00FA7748" w:rsidRDefault="008B2705" w:rsidP="008B2705">
      <w:pPr>
        <w:pStyle w:val="ListParagraph"/>
        <w:jc w:val="bot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8B2705">
        <w:rPr>
          <w:rFonts w:ascii="Agency FB" w:hAnsi="Agency FB" w:cs="Times New Roman"/>
          <w:color w:val="FFFF00"/>
          <w:sz w:val="24"/>
          <w:szCs w:val="24"/>
          <w:highlight w:val="black"/>
        </w:rPr>
        <w:t>L</w:t>
      </w:r>
      <w:r w:rsidR="00FA7748" w:rsidRPr="008B2705">
        <w:rPr>
          <w:rFonts w:ascii="Agency FB" w:hAnsi="Agency FB" w:cs="Times New Roman"/>
          <w:color w:val="FFFF00"/>
          <w:sz w:val="24"/>
          <w:szCs w:val="24"/>
          <w:highlight w:val="black"/>
        </w:rPr>
        <w:t>evel 1</w:t>
      </w:r>
      <w:r w:rsidRPr="008B2705">
        <w:rPr>
          <w:rFonts w:ascii="Agency FB" w:hAnsi="Agency FB" w:cs="Times New Roman"/>
          <w:color w:val="FFFF00"/>
          <w:sz w:val="24"/>
          <w:szCs w:val="24"/>
          <w:highlight w:val="black"/>
        </w:rPr>
        <w:t>:</w:t>
      </w:r>
      <w:r w:rsidR="009C1C2F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he player only fight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against asteroids. 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In the beginning, there are only 3 asteroids. When the player reaches 3,000 points, the number of asteroids is increased to 6. When the player reaches 6,000 points, level 1 is completed. 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The player can diverge for the asteroids or destroy them. However, the mission of the level 1 is </w:t>
      </w:r>
      <w:r w:rsidR="00CF2969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to </w:t>
      </w:r>
      <w:r w:rsidR="00FA7748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destroy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CF2969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 xml:space="preserve">a </w:t>
      </w:r>
      <w:r w:rsidR="00FA7748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such number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of asteroids. </w:t>
      </w:r>
    </w:p>
    <w:p w14:paraId="5DDAC17A" w14:textId="77777777" w:rsidR="008B2705" w:rsidRPr="0068110B" w:rsidRDefault="008B2705" w:rsidP="00EC2E55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</w:p>
    <w:p w14:paraId="1861009D" w14:textId="3A609CDE" w:rsidR="00FA7748" w:rsidRDefault="008B2705" w:rsidP="003C2552">
      <w:pPr>
        <w:pStyle w:val="ListParagraph"/>
        <w:jc w:val="bot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8B2705">
        <w:rPr>
          <w:rFonts w:ascii="Agency FB" w:hAnsi="Agency FB" w:cs="Times New Roman"/>
          <w:color w:val="FFFF00"/>
          <w:sz w:val="24"/>
          <w:szCs w:val="24"/>
          <w:highlight w:val="black"/>
        </w:rPr>
        <w:t>L</w:t>
      </w:r>
      <w:r w:rsidR="00FA7748" w:rsidRPr="008B2705">
        <w:rPr>
          <w:rFonts w:ascii="Agency FB" w:hAnsi="Agency FB" w:cs="Times New Roman"/>
          <w:color w:val="FFFF00"/>
          <w:sz w:val="24"/>
          <w:szCs w:val="24"/>
          <w:highlight w:val="black"/>
        </w:rPr>
        <w:t>evel 2</w:t>
      </w:r>
      <w:r w:rsidRPr="008B2705">
        <w:rPr>
          <w:rFonts w:ascii="Agency FB" w:hAnsi="Agency FB" w:cs="Times New Roman"/>
          <w:color w:val="FFFF00"/>
          <w:sz w:val="24"/>
          <w:szCs w:val="24"/>
          <w:highlight w:val="black"/>
        </w:rPr>
        <w:t>:</w:t>
      </w:r>
      <w:r w:rsidR="00FA7748" w:rsidRPr="008B2705">
        <w:rPr>
          <w:rFonts w:ascii="Agency FB" w:hAnsi="Agency FB" w:cs="Times New Roman"/>
          <w:color w:val="FFFF00"/>
          <w:sz w:val="24"/>
          <w:szCs w:val="24"/>
          <w:highlight w:val="black"/>
        </w:rPr>
        <w:t xml:space="preserve"> </w:t>
      </w:r>
      <w:r w:rsid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T</w:t>
      </w:r>
      <w:r w:rsidR="00FA7748" w:rsidRP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he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player face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10 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asteroids and 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when the Score reaches 10,000, an enemy ship appears: Boss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, who 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hoot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to destroy the player. The player can diverge </w:t>
      </w:r>
      <w:r w:rsidR="003C2552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from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the asteroids or destroy </w:t>
      </w:r>
      <w:r w:rsidR="003C2552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them, 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but he</w:t>
      </w:r>
      <w:r w:rsidR="003C2552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/she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FA7748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need</w:t>
      </w:r>
      <w:r w:rsidR="00CF2969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s</w:t>
      </w:r>
      <w:r w:rsidR="003C2552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to destroy the Boss to conclude level 2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.</w:t>
      </w:r>
    </w:p>
    <w:p w14:paraId="3CD20ACC" w14:textId="77777777" w:rsidR="003C2552" w:rsidRPr="0068110B" w:rsidRDefault="003C2552" w:rsidP="00EC2E55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</w:p>
    <w:p w14:paraId="20A27DD8" w14:textId="56383E74" w:rsidR="00454271" w:rsidRPr="001736DE" w:rsidRDefault="003C2552" w:rsidP="003C2552">
      <w:pPr>
        <w:pStyle w:val="ListParagraph"/>
        <w:jc w:val="bot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>
        <w:rPr>
          <w:rFonts w:ascii="Agency FB" w:hAnsi="Agency FB" w:cs="Times New Roman"/>
          <w:color w:val="FFFF00"/>
          <w:sz w:val="24"/>
          <w:szCs w:val="24"/>
          <w:highlight w:val="black"/>
        </w:rPr>
        <w:t>L</w:t>
      </w:r>
      <w:r w:rsidR="00FA7748" w:rsidRPr="003C2552">
        <w:rPr>
          <w:rFonts w:ascii="Agency FB" w:hAnsi="Agency FB" w:cs="Times New Roman"/>
          <w:color w:val="FFFF00"/>
          <w:sz w:val="24"/>
          <w:szCs w:val="24"/>
          <w:highlight w:val="black"/>
        </w:rPr>
        <w:t>evel 3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:</w:t>
      </w:r>
      <w:r w:rsidR="00FA7748" w:rsidRPr="003C2552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T</w:t>
      </w:r>
      <w:r w:rsidR="00CF2969" w:rsidRP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he</w:t>
      </w:r>
      <w:r w:rsidR="00CF2969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player face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 12</w:t>
      </w:r>
      <w:r w:rsidR="00CF2969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asteroids,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and needs to score 10,000 points only in this level to confront the enemy mother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ship. The same way for level 2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,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the player </w:t>
      </w:r>
      <w:r w:rsidR="00FA7748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need</w:t>
      </w:r>
      <w:r w:rsidR="00CF2969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s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to defeat the </w:t>
      </w:r>
      <w:r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boss to conclude the level.</w:t>
      </w:r>
    </w:p>
    <w:p w14:paraId="63325525" w14:textId="3BDCB5DF" w:rsidR="009F6693" w:rsidRPr="0068110B" w:rsidRDefault="009F6693" w:rsidP="00053A59">
      <w:pPr>
        <w:pStyle w:val="Heading1"/>
        <w:numPr>
          <w:ilvl w:val="0"/>
          <w:numId w:val="3"/>
        </w:numPr>
        <w:ind w:left="426"/>
        <w:rPr>
          <w:rFonts w:ascii="Agency FB" w:hAnsi="Agency FB"/>
          <w:color w:val="FFFF00"/>
          <w:highlight w:val="black"/>
        </w:rPr>
      </w:pPr>
      <w:bookmarkStart w:id="9" w:name="_Toc490861757"/>
      <w:r w:rsidRPr="0068110B">
        <w:rPr>
          <w:rFonts w:ascii="Agency FB" w:hAnsi="Agency FB"/>
          <w:color w:val="FFFF00"/>
          <w:highlight w:val="black"/>
        </w:rPr>
        <w:t>Game Progression</w:t>
      </w:r>
      <w:bookmarkEnd w:id="9"/>
    </w:p>
    <w:p w14:paraId="0AEA71CD" w14:textId="77777777" w:rsidR="00053A59" w:rsidRPr="0068110B" w:rsidRDefault="00053A59" w:rsidP="00053A59">
      <w:pPr>
        <w:rPr>
          <w:rFonts w:ascii="Agency FB" w:hAnsi="Agency FB"/>
          <w:highlight w:val="black"/>
        </w:rPr>
      </w:pPr>
    </w:p>
    <w:p w14:paraId="1CF94D1A" w14:textId="66FC9A5E" w:rsidR="00C04F38" w:rsidRPr="0068110B" w:rsidRDefault="003C2552" w:rsidP="004B3417">
      <w:pPr>
        <w:pStyle w:val="ListParagraph"/>
        <w:numPr>
          <w:ilvl w:val="0"/>
          <w:numId w:val="2"/>
        </w:numPr>
        <w:jc w:val="bot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The first level is easy: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the player</w:t>
      </w:r>
      <w:r w:rsidR="00C04F3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F54D71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only destroys</w:t>
      </w:r>
      <w:r w:rsidR="00FA774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C04F3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asteroids.</w:t>
      </w:r>
      <w:r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It needs 6000 points to conclude this level.</w:t>
      </w:r>
    </w:p>
    <w:p w14:paraId="230F9E10" w14:textId="3FE49FA5" w:rsidR="00C04F38" w:rsidRPr="0068110B" w:rsidRDefault="00F54D71" w:rsidP="004B3417">
      <w:pPr>
        <w:pStyle w:val="ListParagraph"/>
        <w:numPr>
          <w:ilvl w:val="0"/>
          <w:numId w:val="2"/>
        </w:numPr>
        <w:jc w:val="bot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The second level </w:t>
      </w:r>
      <w:r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start</w:t>
      </w:r>
      <w:r w:rsidR="00CF2969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s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to become more difficult.</w:t>
      </w:r>
      <w:r w:rsidR="00CD0D33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The speed of the asteroids is increased.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The player </w:t>
      </w:r>
      <w:r w:rsidR="00CD0D33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needs to 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destroy asteroids and </w:t>
      </w:r>
      <w:r w:rsidR="003C2552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an 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enemy ship, but the enemy will try to destroy the player </w:t>
      </w:r>
      <w:r w:rsidR="003C2552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as well. The game on this part beco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me</w:t>
      </w:r>
      <w:r w:rsidR="003C2552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 more challenging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for the player. We classify this level with normal difficulty.</w:t>
      </w:r>
      <w:r w:rsidR="003C2552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The Boss needs to be defeated to conclude this level.</w:t>
      </w:r>
    </w:p>
    <w:p w14:paraId="292F8775" w14:textId="61D6E626" w:rsidR="00686D09" w:rsidRPr="0068110B" w:rsidRDefault="00F54D71" w:rsidP="004B3417">
      <w:pPr>
        <w:pStyle w:val="ListParagraph"/>
        <w:numPr>
          <w:ilvl w:val="0"/>
          <w:numId w:val="2"/>
        </w:numPr>
        <w:jc w:val="bot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The level 3 is the final and the h</w:t>
      </w:r>
      <w:r w:rsidR="00C04F3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ard</w:t>
      </w:r>
      <w:r w:rsidR="003C2552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est </w:t>
      </w:r>
      <w:r w:rsidR="00A725FE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level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. The player will face</w:t>
      </w:r>
      <w:r w:rsidR="00A725FE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12 asteroids and the Mothers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hip.</w:t>
      </w:r>
      <w:r w:rsidR="00C04F3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A725FE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At least, t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he player </w:t>
      </w:r>
      <w:r w:rsidR="00A725FE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has the double </w:t>
      </w:r>
      <w:r w:rsidR="00A725FE" w:rsidRPr="009C1C2F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shot</w:t>
      </w:r>
      <w:r w:rsidR="00A725FE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on the spaceship</w:t>
      </w:r>
      <w:r w:rsidR="00CD0D33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available</w:t>
      </w:r>
      <w:r w:rsidR="00A725FE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. However, the Mothership fires 3 shots at the same time!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</w:p>
    <w:p w14:paraId="3A2CFA6B" w14:textId="3B0D8571" w:rsidR="00053A59" w:rsidRPr="0068110B" w:rsidRDefault="00053A59" w:rsidP="00BC1DE1">
      <w:pPr>
        <w:rPr>
          <w:rFonts w:ascii="Agency FB" w:hAnsi="Agency FB"/>
          <w:i/>
          <w:highlight w:val="black"/>
        </w:rPr>
      </w:pPr>
    </w:p>
    <w:p w14:paraId="078BF643" w14:textId="3992F77A" w:rsidR="00EC2E55" w:rsidRPr="0068110B" w:rsidRDefault="009F6693" w:rsidP="00053A59">
      <w:pPr>
        <w:pStyle w:val="Heading1"/>
        <w:numPr>
          <w:ilvl w:val="0"/>
          <w:numId w:val="3"/>
        </w:numPr>
        <w:ind w:left="426"/>
        <w:rPr>
          <w:rFonts w:ascii="Agency FB" w:hAnsi="Agency FB"/>
          <w:color w:val="FFFF00"/>
          <w:highlight w:val="black"/>
        </w:rPr>
      </w:pPr>
      <w:bookmarkStart w:id="10" w:name="_Toc490861758"/>
      <w:r w:rsidRPr="0068110B">
        <w:rPr>
          <w:rFonts w:ascii="Agency FB" w:hAnsi="Agency FB"/>
          <w:color w:val="FFFF00"/>
          <w:highlight w:val="black"/>
        </w:rPr>
        <w:t>Non-player Characters</w:t>
      </w:r>
      <w:bookmarkEnd w:id="10"/>
    </w:p>
    <w:p w14:paraId="7461B59B" w14:textId="7A846C7C" w:rsidR="00EC2E55" w:rsidRPr="0068110B" w:rsidRDefault="00EC2E55" w:rsidP="00EC2E55">
      <w:pPr>
        <w:pStyle w:val="ListParagraph"/>
        <w:rPr>
          <w:rFonts w:ascii="Agency FB" w:hAnsi="Agency FB" w:cs="Times New Roman"/>
          <w:sz w:val="24"/>
          <w:szCs w:val="24"/>
          <w:highlight w:val="black"/>
        </w:rPr>
      </w:pP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The </w:t>
      </w:r>
      <w:r w:rsidR="00E35BD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player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do</w:t>
      </w:r>
      <w:r w:rsidR="00403636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esn’t</w:t>
      </w:r>
      <w:r w:rsidR="00E35BD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have control in the enemies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. </w:t>
      </w:r>
      <w:r w:rsidR="00E35BD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The enemies </w:t>
      </w:r>
      <w:r w:rsidR="00E35BD7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are control</w:t>
      </w:r>
      <w:r w:rsidR="00CF2969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led</w:t>
      </w:r>
      <w:r w:rsidR="00E35BD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CF2969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by</w:t>
      </w:r>
      <w:r w:rsidR="00CF2969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the PC</w:t>
      </w:r>
      <w:r w:rsidR="00E35BD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. The asteroids are random control</w:t>
      </w:r>
      <w:r w:rsidR="00CF2969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led</w:t>
      </w:r>
      <w:r w:rsidR="00E35BD7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. </w:t>
      </w:r>
    </w:p>
    <w:p w14:paraId="12D2C4F7" w14:textId="77777777" w:rsidR="00EC2E55" w:rsidRPr="0068110B" w:rsidRDefault="00EC2E55" w:rsidP="00EC2E55">
      <w:pPr>
        <w:pStyle w:val="ListParagraph"/>
        <w:rPr>
          <w:rFonts w:ascii="Agency FB" w:hAnsi="Agency FB"/>
          <w:sz w:val="24"/>
          <w:szCs w:val="24"/>
          <w:highlight w:val="black"/>
        </w:rPr>
      </w:pPr>
    </w:p>
    <w:p w14:paraId="7E982563" w14:textId="44BFEDAD" w:rsidR="009F6693" w:rsidRPr="0068110B" w:rsidRDefault="009F6693" w:rsidP="00053A59">
      <w:pPr>
        <w:pStyle w:val="Heading1"/>
        <w:numPr>
          <w:ilvl w:val="0"/>
          <w:numId w:val="3"/>
        </w:numPr>
        <w:ind w:left="426"/>
        <w:rPr>
          <w:rFonts w:ascii="Agency FB" w:hAnsi="Agency FB"/>
          <w:color w:val="FFFF00"/>
          <w:highlight w:val="black"/>
        </w:rPr>
      </w:pPr>
      <w:bookmarkStart w:id="11" w:name="_Toc490861759"/>
      <w:r w:rsidRPr="0068110B">
        <w:rPr>
          <w:rFonts w:ascii="Agency FB" w:hAnsi="Agency FB"/>
          <w:color w:val="FFFF00"/>
          <w:highlight w:val="black"/>
        </w:rPr>
        <w:lastRenderedPageBreak/>
        <w:t>Enemies</w:t>
      </w:r>
      <w:bookmarkEnd w:id="11"/>
    </w:p>
    <w:p w14:paraId="28DD3CCA" w14:textId="7B28320F" w:rsidR="00645301" w:rsidRPr="0068110B" w:rsidRDefault="008D56FB" w:rsidP="00645301">
      <w:pPr>
        <w:pStyle w:val="ListParagraph"/>
        <w:rPr>
          <w:rFonts w:ascii="Agency FB" w:hAnsi="Agency FB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/>
          <w:noProof/>
          <w:highlight w:val="black"/>
          <w:lang w:val="en-US" w:eastAsia="en-US"/>
        </w:rPr>
        <w:drawing>
          <wp:inline distT="0" distB="0" distL="0" distR="0" wp14:anchorId="30D9A8E1" wp14:editId="6C8F1A64">
            <wp:extent cx="981075" cy="847725"/>
            <wp:effectExtent l="0" t="0" r="0" b="9525"/>
            <wp:docPr id="16" name="Picture 16" descr="C:\Users\Andre\AppData\Local\Microsoft\Windows\INetCache\Content.Word\spritesheet-par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dre\AppData\Local\Microsoft\Windows\INetCache\Content.Word\spritesheet-part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2E55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Asteroid</w:t>
      </w:r>
      <w:r w:rsidR="00EC2E55" w:rsidRPr="0068110B">
        <w:rPr>
          <w:rFonts w:ascii="Agency FB" w:hAnsi="Agency FB"/>
          <w:color w:val="FFFFFF" w:themeColor="background1"/>
          <w:sz w:val="24"/>
          <w:szCs w:val="24"/>
          <w:highlight w:val="black"/>
        </w:rPr>
        <w:t xml:space="preserve"> </w:t>
      </w:r>
    </w:p>
    <w:p w14:paraId="69D3ED20" w14:textId="32A3D636" w:rsidR="00686D09" w:rsidRPr="0068110B" w:rsidRDefault="008D56FB" w:rsidP="00E141AD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 w:cs="Times New Roman"/>
          <w:noProof/>
          <w:highlight w:val="black"/>
          <w:lang w:val="en-US" w:eastAsia="en-US"/>
        </w:rPr>
        <w:drawing>
          <wp:inline distT="0" distB="0" distL="0" distR="0" wp14:anchorId="05C24D32" wp14:editId="4496DDE2">
            <wp:extent cx="1266825" cy="1363484"/>
            <wp:effectExtent l="0" t="0" r="0" b="0"/>
            <wp:docPr id="15" name="Picture 15" descr="C:\Users\Andre\AppData\Local\Microsoft\Windows\INetCache\Content.Word\spritesheet-par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re\AppData\Local\Microsoft\Windows\INetCache\Content.Word\spritesheet-part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76650" cy="137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6363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Alien space</w:t>
      </w:r>
      <w:r w:rsidR="00645301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ship</w:t>
      </w:r>
    </w:p>
    <w:p w14:paraId="749B4F25" w14:textId="3DE72CB0" w:rsidR="00F976F8" w:rsidRPr="0068110B" w:rsidRDefault="00F976F8" w:rsidP="00E141AD">
      <w:pPr>
        <w:pStyle w:val="ListParagraph"/>
        <w:rPr>
          <w:rFonts w:ascii="Agency FB" w:hAnsi="Agency FB" w:cs="Times New Roman"/>
          <w:b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/>
          <w:noProof/>
          <w:highlight w:val="black"/>
          <w:lang w:val="en-US" w:eastAsia="en-US"/>
        </w:rPr>
        <w:drawing>
          <wp:inline distT="0" distB="0" distL="0" distR="0" wp14:anchorId="3EC1EF5D" wp14:editId="7364107C">
            <wp:extent cx="2013285" cy="1634719"/>
            <wp:effectExtent l="0" t="0" r="0" b="0"/>
            <wp:docPr id="14" name="Picture 14" descr="C:\Users\Andre\AppData\Local\Microsoft\Windows\INetCache\Content.Word\spritesheet-par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re\AppData\Local\Microsoft\Windows\INetCache\Content.Word\spritesheet-part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023174" cy="164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56FB" w:rsidRPr="0068110B">
        <w:rPr>
          <w:rFonts w:ascii="Agency FB" w:hAnsi="Agency FB"/>
          <w:b/>
          <w:color w:val="FFFFFF" w:themeColor="background1"/>
          <w:sz w:val="24"/>
          <w:szCs w:val="24"/>
          <w:highlight w:val="black"/>
        </w:rPr>
        <w:t xml:space="preserve"> </w:t>
      </w:r>
      <w:r w:rsidR="00FA6363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Mother alien space</w:t>
      </w:r>
      <w:r w:rsidR="008D56FB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ship</w:t>
      </w:r>
    </w:p>
    <w:p w14:paraId="4CFBC391" w14:textId="5DAFEE5D" w:rsidR="00686D09" w:rsidRPr="0068110B" w:rsidRDefault="00686D09" w:rsidP="00686D09">
      <w:pPr>
        <w:rPr>
          <w:rFonts w:ascii="Agency FB" w:hAnsi="Agency FB"/>
          <w:b/>
          <w:highlight w:val="black"/>
        </w:rPr>
      </w:pPr>
    </w:p>
    <w:p w14:paraId="41585953" w14:textId="77777777" w:rsidR="00454271" w:rsidRPr="0068110B" w:rsidRDefault="00454271" w:rsidP="00686D09">
      <w:pPr>
        <w:rPr>
          <w:rFonts w:ascii="Agency FB" w:hAnsi="Agency FB"/>
          <w:b/>
          <w:highlight w:val="black"/>
        </w:rPr>
      </w:pPr>
    </w:p>
    <w:p w14:paraId="718A6119" w14:textId="1B33F0C5" w:rsidR="005C2F0F" w:rsidRPr="0068110B" w:rsidRDefault="009F6693" w:rsidP="00053A59">
      <w:pPr>
        <w:pStyle w:val="Heading1"/>
        <w:numPr>
          <w:ilvl w:val="0"/>
          <w:numId w:val="3"/>
        </w:numPr>
        <w:ind w:left="426"/>
        <w:rPr>
          <w:rFonts w:ascii="Agency FB" w:hAnsi="Agency FB"/>
          <w:color w:val="FFFF00"/>
          <w:highlight w:val="black"/>
        </w:rPr>
      </w:pPr>
      <w:bookmarkStart w:id="12" w:name="_Toc490861760"/>
      <w:r w:rsidRPr="0068110B">
        <w:rPr>
          <w:rFonts w:ascii="Agency FB" w:hAnsi="Agency FB"/>
          <w:color w:val="FFFF00"/>
          <w:highlight w:val="black"/>
        </w:rPr>
        <w:t>Abilities</w:t>
      </w:r>
      <w:bookmarkEnd w:id="12"/>
    </w:p>
    <w:p w14:paraId="38D28036" w14:textId="77777777" w:rsidR="0080736A" w:rsidRPr="0068110B" w:rsidRDefault="0080736A" w:rsidP="0080736A">
      <w:pPr>
        <w:rPr>
          <w:rFonts w:ascii="Agency FB" w:hAnsi="Agency FB"/>
          <w:highlight w:val="black"/>
        </w:rPr>
      </w:pPr>
    </w:p>
    <w:p w14:paraId="0A4D4ACA" w14:textId="36100D4D" w:rsidR="00661BF2" w:rsidRPr="00F70D4B" w:rsidRDefault="00CF2969" w:rsidP="00661BF2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</w:rPr>
      </w:pPr>
      <w:r w:rsidRPr="00F70D4B">
        <w:rPr>
          <w:rFonts w:ascii="Agency FB" w:hAnsi="Agency FB" w:cs="Times New Roman"/>
          <w:color w:val="FFFFFF" w:themeColor="background1"/>
          <w:sz w:val="24"/>
          <w:szCs w:val="24"/>
        </w:rPr>
        <w:t>The space</w:t>
      </w:r>
      <w:r w:rsidR="00661BF2" w:rsidRPr="00F70D4B">
        <w:rPr>
          <w:rFonts w:ascii="Agency FB" w:hAnsi="Agency FB" w:cs="Times New Roman"/>
          <w:color w:val="FFFFFF" w:themeColor="background1"/>
          <w:sz w:val="24"/>
          <w:szCs w:val="24"/>
        </w:rPr>
        <w:t xml:space="preserve">ship has </w:t>
      </w:r>
      <w:r w:rsidR="00403636" w:rsidRPr="00F70D4B">
        <w:rPr>
          <w:rFonts w:ascii="Agency FB" w:hAnsi="Agency FB" w:cs="Times New Roman"/>
          <w:color w:val="FFFFFF" w:themeColor="background1"/>
          <w:sz w:val="24"/>
          <w:szCs w:val="24"/>
        </w:rPr>
        <w:t xml:space="preserve">the </w:t>
      </w:r>
      <w:r w:rsidR="00661BF2" w:rsidRPr="00F70D4B">
        <w:rPr>
          <w:rFonts w:ascii="Agency FB" w:hAnsi="Agency FB" w:cs="Times New Roman"/>
          <w:noProof/>
          <w:color w:val="FFFFFF" w:themeColor="background1"/>
          <w:sz w:val="24"/>
          <w:szCs w:val="24"/>
        </w:rPr>
        <w:t>ability</w:t>
      </w:r>
      <w:r w:rsidR="00661BF2" w:rsidRPr="00F70D4B">
        <w:rPr>
          <w:rFonts w:ascii="Agency FB" w:hAnsi="Agency FB" w:cs="Times New Roman"/>
          <w:color w:val="FFFFFF" w:themeColor="background1"/>
          <w:sz w:val="24"/>
          <w:szCs w:val="24"/>
        </w:rPr>
        <w:t xml:space="preserve"> to shoot to destroy the asteroids and </w:t>
      </w:r>
      <w:r w:rsidR="004B3417">
        <w:rPr>
          <w:rFonts w:ascii="Agency FB" w:hAnsi="Agency FB" w:cs="Times New Roman"/>
          <w:color w:val="FFFFFF" w:themeColor="background1"/>
          <w:sz w:val="24"/>
          <w:szCs w:val="24"/>
        </w:rPr>
        <w:t>enemies</w:t>
      </w:r>
      <w:r w:rsidR="00661BF2" w:rsidRPr="00F70D4B">
        <w:rPr>
          <w:rFonts w:ascii="Agency FB" w:hAnsi="Agency FB" w:cs="Times New Roman"/>
          <w:color w:val="FFFFFF" w:themeColor="background1"/>
          <w:sz w:val="24"/>
          <w:szCs w:val="24"/>
        </w:rPr>
        <w:t xml:space="preserve">. </w:t>
      </w:r>
    </w:p>
    <w:p w14:paraId="64BBEA99" w14:textId="1B3D7303" w:rsidR="00686D09" w:rsidRPr="0068110B" w:rsidRDefault="00BC0652" w:rsidP="00E141AD">
      <w:pPr>
        <w:pStyle w:val="ListParagraph"/>
        <w:rPr>
          <w:rFonts w:ascii="Agency FB" w:hAnsi="Agency FB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/>
          <w:noProof/>
          <w:color w:val="FFFFFF" w:themeColor="background1"/>
          <w:sz w:val="24"/>
          <w:szCs w:val="24"/>
          <w:highlight w:val="black"/>
          <w:lang w:val="en-US" w:eastAsia="en-US"/>
        </w:rPr>
        <w:drawing>
          <wp:inline distT="0" distB="0" distL="0" distR="0" wp14:anchorId="0A8B398E" wp14:editId="1A2BC040">
            <wp:extent cx="2056765" cy="955551"/>
            <wp:effectExtent l="0" t="0" r="635" b="10160"/>
            <wp:docPr id="5" name="Picture 5" descr="../../../../Desktop/Screen%20Shot%202017-08-11%20at%208.54.4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7-08-11%20at%208.54.43%20A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403" cy="96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736A" w:rsidRPr="0068110B">
        <w:rPr>
          <w:rFonts w:ascii="Agency FB" w:hAnsi="Agency FB"/>
          <w:noProof/>
          <w:color w:val="FFFFFF" w:themeColor="background1"/>
          <w:sz w:val="24"/>
          <w:szCs w:val="24"/>
          <w:highlight w:val="black"/>
          <w:lang w:val="en-US" w:eastAsia="en-US"/>
        </w:rPr>
        <w:drawing>
          <wp:inline distT="0" distB="0" distL="0" distR="0" wp14:anchorId="4A88D83E" wp14:editId="3F338706">
            <wp:extent cx="771525" cy="1257300"/>
            <wp:effectExtent l="0" t="0" r="0" b="0"/>
            <wp:docPr id="4" name="Picture 4" descr="C:\Users\Andre\AppData\Local\Microsoft\Windows\INetCache\Content.Word\spritesheet-par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\AppData\Local\Microsoft\Windows\INetCache\Content.Word\spritesheet-part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15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1BF2" w:rsidRPr="0068110B">
        <w:rPr>
          <w:rFonts w:ascii="Agency FB" w:hAnsi="Agency FB"/>
          <w:color w:val="FFFFFF" w:themeColor="background1"/>
          <w:sz w:val="24"/>
          <w:szCs w:val="24"/>
          <w:highlight w:val="black"/>
        </w:rPr>
        <w:t xml:space="preserve"> </w:t>
      </w:r>
      <w:r w:rsidR="0068110B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Sprite sheet</w:t>
      </w:r>
      <w:r w:rsidR="00CF2969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for the space</w:t>
      </w:r>
      <w:r w:rsidR="00661BF2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ship shoot</w:t>
      </w:r>
      <w:r w:rsidR="00661BF2" w:rsidRPr="0068110B">
        <w:rPr>
          <w:rFonts w:ascii="Agency FB" w:hAnsi="Agency FB"/>
          <w:color w:val="FFFFFF" w:themeColor="background1"/>
          <w:sz w:val="24"/>
          <w:szCs w:val="24"/>
          <w:highlight w:val="black"/>
        </w:rPr>
        <w:t xml:space="preserve">  </w:t>
      </w:r>
    </w:p>
    <w:p w14:paraId="5A8DF53D" w14:textId="185B8090" w:rsidR="00AD585E" w:rsidRDefault="00AD585E" w:rsidP="00E141AD">
      <w:pPr>
        <w:pStyle w:val="ListParagraph"/>
        <w:rPr>
          <w:rFonts w:ascii="Agency FB" w:hAnsi="Agency FB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/>
          <w:noProof/>
          <w:color w:val="FFFFFF" w:themeColor="background1"/>
          <w:sz w:val="24"/>
          <w:szCs w:val="24"/>
          <w:highlight w:val="black"/>
          <w:lang w:val="en-US" w:eastAsia="en-US"/>
        </w:rPr>
        <w:drawing>
          <wp:inline distT="0" distB="0" distL="0" distR="0" wp14:anchorId="75928255" wp14:editId="3E84AF15">
            <wp:extent cx="2013585" cy="108660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4208" cy="109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CBB0" w14:textId="2E7087FF" w:rsidR="00141CB5" w:rsidRDefault="00141CB5" w:rsidP="00E141AD">
      <w:pPr>
        <w:pStyle w:val="ListParagraph"/>
        <w:rPr>
          <w:rFonts w:ascii="Agency FB" w:hAnsi="Agency FB"/>
          <w:color w:val="FFFFFF" w:themeColor="background1"/>
          <w:sz w:val="24"/>
          <w:szCs w:val="24"/>
          <w:highlight w:val="black"/>
        </w:rPr>
      </w:pPr>
    </w:p>
    <w:p w14:paraId="2E1E0B84" w14:textId="5D5E1D21" w:rsidR="00141CB5" w:rsidRDefault="00141CB5" w:rsidP="00E141AD">
      <w:pPr>
        <w:pStyle w:val="ListParagraph"/>
        <w:rPr>
          <w:rFonts w:ascii="Agency FB" w:hAnsi="Agency FB"/>
          <w:color w:val="FFFFFF" w:themeColor="background1"/>
          <w:sz w:val="24"/>
          <w:szCs w:val="24"/>
          <w:highlight w:val="black"/>
        </w:rPr>
      </w:pPr>
    </w:p>
    <w:p w14:paraId="7E905B0B" w14:textId="0359B325" w:rsidR="00141CB5" w:rsidRDefault="00141CB5" w:rsidP="00E141AD">
      <w:pPr>
        <w:pStyle w:val="ListParagraph"/>
        <w:rPr>
          <w:rFonts w:ascii="Agency FB" w:hAnsi="Agency FB"/>
          <w:color w:val="FFFFFF" w:themeColor="background1"/>
          <w:sz w:val="24"/>
          <w:szCs w:val="24"/>
          <w:highlight w:val="black"/>
        </w:rPr>
      </w:pPr>
    </w:p>
    <w:p w14:paraId="233A465E" w14:textId="1AD8B64A" w:rsidR="00141CB5" w:rsidRDefault="00141CB5" w:rsidP="00E141AD">
      <w:pPr>
        <w:pStyle w:val="ListParagraph"/>
        <w:rPr>
          <w:rFonts w:ascii="Agency FB" w:hAnsi="Agency FB"/>
          <w:color w:val="FFFFFF" w:themeColor="background1"/>
          <w:sz w:val="24"/>
          <w:szCs w:val="24"/>
          <w:highlight w:val="black"/>
        </w:rPr>
      </w:pPr>
    </w:p>
    <w:p w14:paraId="06D60090" w14:textId="77777777" w:rsidR="00D7354C" w:rsidRDefault="00D7354C" w:rsidP="00E141AD">
      <w:pPr>
        <w:pStyle w:val="ListParagraph"/>
        <w:rPr>
          <w:rFonts w:ascii="Agency FB" w:hAnsi="Agency FB"/>
          <w:color w:val="FFFFFF" w:themeColor="background1"/>
          <w:sz w:val="24"/>
          <w:szCs w:val="24"/>
          <w:highlight w:val="black"/>
        </w:rPr>
      </w:pPr>
    </w:p>
    <w:p w14:paraId="2F3CA2B5" w14:textId="77777777" w:rsidR="00141CB5" w:rsidRPr="0068110B" w:rsidRDefault="00141CB5" w:rsidP="00E141AD">
      <w:pPr>
        <w:pStyle w:val="ListParagraph"/>
        <w:rPr>
          <w:rFonts w:ascii="Agency FB" w:hAnsi="Agency FB"/>
          <w:color w:val="FFFFFF" w:themeColor="background1"/>
          <w:sz w:val="24"/>
          <w:szCs w:val="24"/>
          <w:highlight w:val="black"/>
        </w:rPr>
      </w:pPr>
    </w:p>
    <w:p w14:paraId="353FC8DE" w14:textId="25CCDB29" w:rsidR="00686D09" w:rsidRDefault="009F6693" w:rsidP="00053A59">
      <w:pPr>
        <w:pStyle w:val="Heading1"/>
        <w:numPr>
          <w:ilvl w:val="0"/>
          <w:numId w:val="3"/>
        </w:numPr>
        <w:ind w:left="426"/>
        <w:rPr>
          <w:rFonts w:ascii="Agency FB" w:hAnsi="Agency FB"/>
          <w:color w:val="FFFF00"/>
          <w:highlight w:val="black"/>
        </w:rPr>
      </w:pPr>
      <w:bookmarkStart w:id="13" w:name="_Toc490861761"/>
      <w:r w:rsidRPr="0068110B">
        <w:rPr>
          <w:rFonts w:ascii="Agency FB" w:hAnsi="Agency FB"/>
          <w:color w:val="FFFF00"/>
          <w:highlight w:val="black"/>
        </w:rPr>
        <w:t>Vehicles</w:t>
      </w:r>
      <w:bookmarkEnd w:id="13"/>
    </w:p>
    <w:p w14:paraId="562DAB5F" w14:textId="77777777" w:rsidR="00141CB5" w:rsidRPr="00141CB5" w:rsidRDefault="00141CB5" w:rsidP="00141CB5">
      <w:pPr>
        <w:rPr>
          <w:highlight w:val="black"/>
        </w:rPr>
      </w:pPr>
    </w:p>
    <w:p w14:paraId="172E839B" w14:textId="45F2D169" w:rsidR="00EC2E55" w:rsidRPr="00141CB5" w:rsidRDefault="00E141AD" w:rsidP="00141CB5">
      <w:pPr>
        <w:ind w:firstLine="720"/>
        <w:rPr>
          <w:rFonts w:ascii="Agency FB" w:hAnsi="Agency FB"/>
          <w:b/>
          <w:color w:val="FFFFFF" w:themeColor="background1"/>
          <w:highlight w:val="black"/>
        </w:rPr>
      </w:pPr>
      <w:r w:rsidRPr="0068110B">
        <w:rPr>
          <w:rFonts w:ascii="Agency FB" w:hAnsi="Agency FB"/>
          <w:noProof/>
          <w:highlight w:val="black"/>
        </w:rPr>
        <w:drawing>
          <wp:inline distT="0" distB="0" distL="0" distR="0" wp14:anchorId="4BA84F2D" wp14:editId="4224EC65">
            <wp:extent cx="1142900" cy="1859361"/>
            <wp:effectExtent l="0" t="0" r="0" b="4128"/>
            <wp:docPr id="13" name="Picture 13" descr="C:\Users\Andre\AppData\Local\Microsoft\Windows\INetCache\Content.Word\spritesheet-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dre\AppData\Local\Microsoft\Windows\INetCache\Content.Word\spritesheet-part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51628" cy="187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969" w:rsidRPr="0068110B">
        <w:rPr>
          <w:rFonts w:ascii="Agency FB" w:hAnsi="Agency FB"/>
          <w:color w:val="FFFFFF" w:themeColor="background1"/>
          <w:highlight w:val="black"/>
        </w:rPr>
        <w:t>Space</w:t>
      </w:r>
      <w:r w:rsidR="007E319E" w:rsidRPr="0068110B">
        <w:rPr>
          <w:rFonts w:ascii="Agency FB" w:hAnsi="Agency FB"/>
          <w:color w:val="FFFFFF" w:themeColor="background1"/>
          <w:highlight w:val="black"/>
        </w:rPr>
        <w:t>ship</w:t>
      </w:r>
      <w:r w:rsidR="007E319E" w:rsidRPr="0068110B">
        <w:rPr>
          <w:rFonts w:ascii="Agency FB" w:hAnsi="Agency FB"/>
          <w:b/>
          <w:color w:val="FFFFFF" w:themeColor="background1"/>
          <w:highlight w:val="black"/>
        </w:rPr>
        <w:t xml:space="preserve"> </w:t>
      </w:r>
    </w:p>
    <w:p w14:paraId="5F715623" w14:textId="2B4ED1A3" w:rsidR="006A2C01" w:rsidRDefault="009F6693" w:rsidP="006A2C01">
      <w:pPr>
        <w:pStyle w:val="Heading1"/>
        <w:numPr>
          <w:ilvl w:val="0"/>
          <w:numId w:val="3"/>
        </w:numPr>
        <w:ind w:left="426"/>
        <w:rPr>
          <w:rFonts w:ascii="Agency FB" w:hAnsi="Agency FB"/>
          <w:color w:val="FFFF00"/>
          <w:highlight w:val="black"/>
        </w:rPr>
      </w:pPr>
      <w:bookmarkStart w:id="14" w:name="_Toc490861762"/>
      <w:r w:rsidRPr="0068110B">
        <w:rPr>
          <w:rFonts w:ascii="Agency FB" w:hAnsi="Agency FB"/>
          <w:color w:val="FFFF00"/>
          <w:highlight w:val="black"/>
        </w:rPr>
        <w:t xml:space="preserve">Story </w:t>
      </w:r>
      <w:r w:rsidR="003E1D34" w:rsidRPr="0068110B">
        <w:rPr>
          <w:rFonts w:ascii="Agency FB" w:hAnsi="Agency FB"/>
          <w:color w:val="FFFF00"/>
          <w:highlight w:val="black"/>
        </w:rPr>
        <w:t>Index</w:t>
      </w:r>
      <w:bookmarkEnd w:id="14"/>
    </w:p>
    <w:p w14:paraId="06340445" w14:textId="77777777" w:rsidR="006A2C01" w:rsidRPr="006A2C01" w:rsidRDefault="006A2C01" w:rsidP="006A2C01">
      <w:pPr>
        <w:rPr>
          <w:highlight w:val="black"/>
        </w:rPr>
      </w:pPr>
    </w:p>
    <w:p w14:paraId="2E84F039" w14:textId="50156013" w:rsidR="005C2F0F" w:rsidRPr="0068110B" w:rsidRDefault="00EC2E55" w:rsidP="005C2F0F">
      <w:pPr>
        <w:pStyle w:val="ListParagraph"/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</w:pP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The </w:t>
      </w:r>
      <w:r w:rsidR="004B341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Earth</w:t>
      </w:r>
      <w:r w:rsidR="005F391A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  <w:r w:rsidR="000D40F5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nee</w:t>
      </w:r>
      <w:bookmarkStart w:id="15" w:name="_GoBack"/>
      <w:bookmarkEnd w:id="15"/>
      <w:r w:rsidR="000D40F5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ds</w:t>
      </w:r>
      <w:r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new pilots </w:t>
      </w:r>
      <w:r w:rsidR="004B341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to protect itself</w:t>
      </w:r>
      <w:r w:rsidR="005F391A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. The mission of the new pilots </w:t>
      </w:r>
      <w:r w:rsidR="00951788" w:rsidRPr="0068110B">
        <w:rPr>
          <w:rFonts w:ascii="Agency FB" w:hAnsi="Agency FB" w:cs="Times New Roman"/>
          <w:noProof/>
          <w:color w:val="FFFFFF" w:themeColor="background1"/>
          <w:sz w:val="24"/>
          <w:szCs w:val="24"/>
          <w:highlight w:val="black"/>
        </w:rPr>
        <w:t>is to</w:t>
      </w:r>
      <w:r w:rsidR="005F391A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destroy </w:t>
      </w:r>
      <w:r w:rsidR="0095178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the asteroids and </w:t>
      </w:r>
      <w:r w:rsidR="004B341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enemies</w:t>
      </w:r>
      <w:r w:rsidR="00E50926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’</w:t>
      </w:r>
      <w:r w:rsidR="0095178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space</w:t>
      </w:r>
      <w:r w:rsidR="005F391A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ship</w:t>
      </w:r>
      <w:r w:rsidR="00951788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s</w:t>
      </w:r>
      <w:r w:rsidR="005F391A" w:rsidRPr="0068110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.</w:t>
      </w:r>
    </w:p>
    <w:p w14:paraId="6BE86010" w14:textId="4F58D8EA" w:rsidR="006A2C01" w:rsidRDefault="006A2C01" w:rsidP="006A2C01">
      <w:pPr>
        <w:pStyle w:val="Heading1"/>
        <w:numPr>
          <w:ilvl w:val="0"/>
          <w:numId w:val="3"/>
        </w:numPr>
        <w:ind w:left="426"/>
        <w:rPr>
          <w:rFonts w:ascii="Agency FB" w:hAnsi="Agency FB"/>
          <w:color w:val="FFFF00"/>
          <w:highlight w:val="black"/>
        </w:rPr>
      </w:pPr>
      <w:bookmarkStart w:id="16" w:name="_Toc490861763"/>
      <w:r w:rsidRPr="006A2C01">
        <w:rPr>
          <w:rFonts w:ascii="Agency FB" w:hAnsi="Agency FB"/>
          <w:color w:val="FFFF00"/>
        </w:rPr>
        <w:t>UML</w:t>
      </w:r>
      <w:bookmarkEnd w:id="16"/>
    </w:p>
    <w:p w14:paraId="585807EA" w14:textId="622BA892" w:rsidR="006A2C01" w:rsidRDefault="006A2C01" w:rsidP="006A2C01">
      <w:pPr>
        <w:rPr>
          <w:highlight w:val="black"/>
        </w:rPr>
      </w:pPr>
    </w:p>
    <w:p w14:paraId="3FEEE592" w14:textId="018E312B" w:rsidR="006A2C01" w:rsidRPr="006A2C01" w:rsidRDefault="006A2C01" w:rsidP="006A2C01">
      <w:pPr>
        <w:ind w:firstLine="426"/>
        <w:rPr>
          <w:highlight w:val="black"/>
        </w:rPr>
      </w:pPr>
      <w:r>
        <w:t xml:space="preserve">  </w:t>
      </w:r>
      <w:r>
        <w:rPr>
          <w:noProof/>
        </w:rPr>
        <w:drawing>
          <wp:inline distT="0" distB="0" distL="0" distR="0" wp14:anchorId="66CE7D59" wp14:editId="4617B2A8">
            <wp:extent cx="3346830" cy="2982826"/>
            <wp:effectExtent l="0" t="0" r="635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1867" cy="29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9200" w14:textId="77777777" w:rsidR="00686D09" w:rsidRPr="0068110B" w:rsidRDefault="00686D09" w:rsidP="00686D09">
      <w:pPr>
        <w:rPr>
          <w:rFonts w:ascii="Agency FB" w:hAnsi="Agency FB"/>
          <w:b/>
          <w:highlight w:val="black"/>
        </w:rPr>
      </w:pPr>
    </w:p>
    <w:p w14:paraId="0372949E" w14:textId="5866F460" w:rsidR="005C2F0F" w:rsidRPr="0068110B" w:rsidRDefault="009F6693" w:rsidP="00053A59">
      <w:pPr>
        <w:pStyle w:val="Heading1"/>
        <w:numPr>
          <w:ilvl w:val="0"/>
          <w:numId w:val="3"/>
        </w:numPr>
        <w:ind w:left="426"/>
        <w:rPr>
          <w:rFonts w:ascii="Agency FB" w:hAnsi="Agency FB"/>
          <w:color w:val="FFFF00"/>
          <w:highlight w:val="black"/>
        </w:rPr>
      </w:pPr>
      <w:bookmarkStart w:id="17" w:name="_Toc490861764"/>
      <w:r w:rsidRPr="0068110B">
        <w:rPr>
          <w:rFonts w:ascii="Agency FB" w:hAnsi="Agency FB"/>
          <w:color w:val="FFFF00"/>
          <w:highlight w:val="black"/>
        </w:rPr>
        <w:t>Future Features</w:t>
      </w:r>
      <w:bookmarkEnd w:id="17"/>
    </w:p>
    <w:p w14:paraId="7D87BC29" w14:textId="7C0F0EEF" w:rsidR="00113DDD" w:rsidRPr="00F70D4B" w:rsidRDefault="00465B3C" w:rsidP="00465B3C">
      <w:pPr>
        <w:pStyle w:val="ListParagraph"/>
        <w:rPr>
          <w:rFonts w:ascii="Agency FB" w:hAnsi="Agency FB" w:cs="Times New Roman"/>
          <w:sz w:val="24"/>
          <w:szCs w:val="24"/>
        </w:rPr>
      </w:pPr>
      <w:r w:rsidRPr="00F70D4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The Game is complete</w:t>
      </w:r>
      <w:r w:rsidR="004B341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d</w:t>
      </w:r>
      <w:r w:rsidRPr="00F70D4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. However, the game has some bugs</w:t>
      </w:r>
      <w:r w:rsidR="004B3417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which c</w:t>
      </w:r>
      <w:r w:rsidRPr="00F70D4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>an be fixed. Second, the artificial intelligence of the alien could be improved. Therefore, the game future will be implementing the multiplayer platform and more stages.</w:t>
      </w:r>
      <w:r w:rsidR="00427F1D" w:rsidRPr="00F70D4B">
        <w:rPr>
          <w:rFonts w:ascii="Agency FB" w:hAnsi="Agency FB" w:cs="Times New Roman"/>
          <w:color w:val="FFFFFF" w:themeColor="background1"/>
          <w:sz w:val="24"/>
          <w:szCs w:val="24"/>
          <w:highlight w:val="black"/>
        </w:rPr>
        <w:t xml:space="preserve"> </w:t>
      </w:r>
    </w:p>
    <w:sectPr w:rsidR="00113DDD" w:rsidRPr="00F70D4B" w:rsidSect="008E601F">
      <w:headerReference w:type="even" r:id="rId34"/>
      <w:headerReference w:type="default" r:id="rId35"/>
      <w:footerReference w:type="even" r:id="rId36"/>
      <w:footerReference w:type="default" r:id="rId37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281429" w14:textId="77777777" w:rsidR="00DC61A3" w:rsidRDefault="00DC61A3" w:rsidP="00C152DC">
      <w:r>
        <w:separator/>
      </w:r>
    </w:p>
  </w:endnote>
  <w:endnote w:type="continuationSeparator" w:id="0">
    <w:p w14:paraId="22639372" w14:textId="77777777" w:rsidR="00DC61A3" w:rsidRDefault="00DC61A3" w:rsidP="00C15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gency FB">
    <w:altName w:val="Avenir Next"/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17C1A5" w14:textId="043BF661" w:rsidR="00AA765B" w:rsidRPr="007A6A47" w:rsidRDefault="00AA765B">
    <w:pPr>
      <w:pStyle w:val="Footer"/>
      <w:pBdr>
        <w:top w:val="thinThickSmallGap" w:sz="24" w:space="1" w:color="622423" w:themeColor="accent2" w:themeShade="7F"/>
      </w:pBdr>
      <w:rPr>
        <w:rFonts w:ascii="Agency FB" w:hAnsi="Agency FB"/>
        <w:color w:val="FFFFFF" w:themeColor="background1"/>
      </w:rPr>
    </w:pPr>
    <w:r w:rsidRPr="007A6A47">
      <w:rPr>
        <w:rFonts w:ascii="Agency FB" w:hAnsi="Agency FB"/>
        <w:b/>
        <w:color w:val="FFFFFF" w:themeColor="background1"/>
      </w:rPr>
      <w:t xml:space="preserve">Version Number </w:t>
    </w:r>
    <w:r w:rsidR="00FA6363" w:rsidRPr="007A6A47">
      <w:rPr>
        <w:rFonts w:ascii="Agency FB" w:hAnsi="Agency FB"/>
        <w:b/>
        <w:color w:val="FFFFFF" w:themeColor="background1"/>
      </w:rPr>
      <w:t>3</w:t>
    </w:r>
    <w:r w:rsidRPr="007A6A47">
      <w:rPr>
        <w:rFonts w:ascii="Agency FB" w:hAnsi="Agency FB"/>
        <w:b/>
        <w:color w:val="FFFFFF" w:themeColor="background1"/>
      </w:rPr>
      <w:t>.</w:t>
    </w:r>
    <w:r w:rsidRPr="007A6A47">
      <w:rPr>
        <w:rFonts w:ascii="Agency FB" w:hAnsi="Agency FB"/>
        <w:color w:val="FFFFFF" w:themeColor="background1"/>
      </w:rPr>
      <w:ptab w:relativeTo="margin" w:alignment="right" w:leader="none"/>
    </w:r>
    <w:r w:rsidRPr="007A6A47">
      <w:rPr>
        <w:rFonts w:ascii="Agency FB" w:hAnsi="Agency FB"/>
        <w:color w:val="FFFFFF" w:themeColor="background1"/>
      </w:rPr>
      <w:t xml:space="preserve">Page </w:t>
    </w:r>
    <w:r w:rsidR="00953C99" w:rsidRPr="007A6A47">
      <w:rPr>
        <w:rFonts w:ascii="Agency FB" w:hAnsi="Agency FB"/>
        <w:color w:val="FFFFFF" w:themeColor="background1"/>
      </w:rPr>
      <w:fldChar w:fldCharType="begin"/>
    </w:r>
    <w:r w:rsidR="00953C99" w:rsidRPr="007A6A47">
      <w:rPr>
        <w:rFonts w:ascii="Agency FB" w:hAnsi="Agency FB"/>
        <w:color w:val="FFFFFF" w:themeColor="background1"/>
      </w:rPr>
      <w:instrText xml:space="preserve"> PAGE   \* MERGEFORMAT </w:instrText>
    </w:r>
    <w:r w:rsidR="00953C99" w:rsidRPr="007A6A47">
      <w:rPr>
        <w:rFonts w:ascii="Agency FB" w:hAnsi="Agency FB"/>
        <w:color w:val="FFFFFF" w:themeColor="background1"/>
      </w:rPr>
      <w:fldChar w:fldCharType="separate"/>
    </w:r>
    <w:r w:rsidR="000D40F5">
      <w:rPr>
        <w:rFonts w:ascii="Agency FB" w:hAnsi="Agency FB"/>
        <w:noProof/>
        <w:color w:val="FFFFFF" w:themeColor="background1"/>
      </w:rPr>
      <w:t>12</w:t>
    </w:r>
    <w:r w:rsidR="00953C99" w:rsidRPr="007A6A47">
      <w:rPr>
        <w:rFonts w:ascii="Agency FB" w:hAnsi="Agency FB"/>
        <w:noProof/>
        <w:color w:val="FFFFFF" w:themeColor="background1"/>
      </w:rPr>
      <w:fldChar w:fldCharType="end"/>
    </w:r>
  </w:p>
  <w:p w14:paraId="596CC5E9" w14:textId="77777777" w:rsidR="00AA765B" w:rsidRPr="007A6A47" w:rsidRDefault="00AA765B">
    <w:pPr>
      <w:pStyle w:val="Footer"/>
      <w:rPr>
        <w:rFonts w:ascii="Agency FB" w:hAnsi="Agency FB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E13465" w14:textId="54FA4C3D" w:rsidR="00AC5188" w:rsidRPr="007A6A47" w:rsidRDefault="00AC5188" w:rsidP="00AC5188">
    <w:pPr>
      <w:pStyle w:val="Footer"/>
      <w:pBdr>
        <w:top w:val="thinThickSmallGap" w:sz="24" w:space="1" w:color="622423" w:themeColor="accent2" w:themeShade="7F"/>
      </w:pBdr>
      <w:rPr>
        <w:rFonts w:ascii="Agency FB" w:hAnsi="Agency FB"/>
        <w:color w:val="FFFFFF" w:themeColor="background1"/>
      </w:rPr>
    </w:pPr>
    <w:r w:rsidRPr="007A6A47">
      <w:rPr>
        <w:rFonts w:ascii="Agency FB" w:hAnsi="Agency FB"/>
        <w:b/>
        <w:color w:val="FFFFFF" w:themeColor="background1"/>
      </w:rPr>
      <w:t xml:space="preserve">Version Number </w:t>
    </w:r>
    <w:r w:rsidR="00FA6363" w:rsidRPr="007A6A47">
      <w:rPr>
        <w:rFonts w:ascii="Agency FB" w:hAnsi="Agency FB"/>
        <w:b/>
        <w:color w:val="FFFFFF" w:themeColor="background1"/>
      </w:rPr>
      <w:t>3</w:t>
    </w:r>
    <w:r w:rsidRPr="007A6A47">
      <w:rPr>
        <w:rFonts w:ascii="Agency FB" w:hAnsi="Agency FB"/>
        <w:b/>
        <w:color w:val="FFFFFF" w:themeColor="background1"/>
      </w:rPr>
      <w:t>.</w:t>
    </w:r>
    <w:r w:rsidRPr="00B20D06">
      <w:rPr>
        <w:rFonts w:asciiTheme="majorHAnsi" w:hAnsiTheme="majorHAnsi"/>
        <w:color w:val="FFFFFF" w:themeColor="background1"/>
      </w:rPr>
      <w:ptab w:relativeTo="margin" w:alignment="right" w:leader="none"/>
    </w:r>
    <w:r w:rsidRPr="007A6A47">
      <w:rPr>
        <w:rFonts w:ascii="Agency FB" w:hAnsi="Agency FB"/>
        <w:color w:val="FFFFFF" w:themeColor="background1"/>
      </w:rPr>
      <w:t xml:space="preserve">Page </w:t>
    </w:r>
    <w:r w:rsidRPr="007A6A47">
      <w:rPr>
        <w:rFonts w:ascii="Agency FB" w:hAnsi="Agency FB"/>
        <w:color w:val="FFFFFF" w:themeColor="background1"/>
      </w:rPr>
      <w:fldChar w:fldCharType="begin"/>
    </w:r>
    <w:r w:rsidRPr="007A6A47">
      <w:rPr>
        <w:rFonts w:ascii="Agency FB" w:hAnsi="Agency FB"/>
        <w:color w:val="FFFFFF" w:themeColor="background1"/>
      </w:rPr>
      <w:instrText xml:space="preserve"> PAGE   \* MERGEFORMAT </w:instrText>
    </w:r>
    <w:r w:rsidRPr="007A6A47">
      <w:rPr>
        <w:rFonts w:ascii="Agency FB" w:hAnsi="Agency FB"/>
        <w:color w:val="FFFFFF" w:themeColor="background1"/>
      </w:rPr>
      <w:fldChar w:fldCharType="separate"/>
    </w:r>
    <w:r w:rsidR="000D40F5">
      <w:rPr>
        <w:rFonts w:ascii="Agency FB" w:hAnsi="Agency FB"/>
        <w:noProof/>
        <w:color w:val="FFFFFF" w:themeColor="background1"/>
      </w:rPr>
      <w:t>11</w:t>
    </w:r>
    <w:r w:rsidRPr="007A6A47">
      <w:rPr>
        <w:rFonts w:ascii="Agency FB" w:hAnsi="Agency FB"/>
        <w:noProof/>
        <w:color w:val="FFFFFF" w:themeColor="background1"/>
      </w:rPr>
      <w:fldChar w:fldCharType="end"/>
    </w:r>
  </w:p>
  <w:p w14:paraId="2497B294" w14:textId="77777777" w:rsidR="00AA765B" w:rsidRDefault="00AA76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AA9D89" w14:textId="77777777" w:rsidR="00DC61A3" w:rsidRDefault="00DC61A3" w:rsidP="00C152DC">
      <w:r>
        <w:separator/>
      </w:r>
    </w:p>
  </w:footnote>
  <w:footnote w:type="continuationSeparator" w:id="0">
    <w:p w14:paraId="457F3B42" w14:textId="77777777" w:rsidR="00DC61A3" w:rsidRDefault="00DC61A3" w:rsidP="00C152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C152DC" w14:paraId="1E721ED8" w14:textId="77777777">
      <w:tc>
        <w:tcPr>
          <w:tcW w:w="3500" w:type="pct"/>
          <w:tcBorders>
            <w:bottom w:val="single" w:sz="4" w:space="0" w:color="auto"/>
          </w:tcBorders>
          <w:vAlign w:val="bottom"/>
        </w:tcPr>
        <w:p w14:paraId="0A3B2716" w14:textId="77777777" w:rsidR="00C152DC" w:rsidRPr="007A6A47" w:rsidRDefault="00C152DC">
          <w:pPr>
            <w:pStyle w:val="Header"/>
            <w:jc w:val="right"/>
            <w:rPr>
              <w:rFonts w:ascii="Agency FB" w:hAnsi="Agency FB"/>
              <w:bCs/>
              <w:noProof/>
              <w:color w:val="76923C" w:themeColor="accent3" w:themeShade="BF"/>
              <w:sz w:val="28"/>
              <w:szCs w:val="28"/>
            </w:rPr>
          </w:pPr>
          <w:r w:rsidRPr="007A6A47">
            <w:rPr>
              <w:rFonts w:ascii="Agency FB" w:hAnsi="Agency FB"/>
              <w:b/>
              <w:bCs/>
              <w:color w:val="76923C" w:themeColor="accent3" w:themeShade="BF"/>
              <w:sz w:val="28"/>
              <w:szCs w:val="28"/>
            </w:rPr>
            <w:t>[</w:t>
          </w:r>
          <w:sdt>
            <w:sdtPr>
              <w:rPr>
                <w:rFonts w:ascii="Agency FB" w:hAnsi="Agency FB"/>
                <w:b/>
                <w:bCs/>
                <w:caps/>
                <w:color w:val="FF0000"/>
                <w:sz w:val="28"/>
                <w:szCs w:val="28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0C34F0" w:rsidRPr="007A6A47">
                <w:rPr>
                  <w:rFonts w:ascii="Agency FB" w:hAnsi="Agency FB"/>
                  <w:b/>
                  <w:bCs/>
                  <w:caps/>
                  <w:color w:val="FF0000"/>
                  <w:sz w:val="28"/>
                  <w:szCs w:val="28"/>
                  <w:lang w:val="en-US"/>
                </w:rPr>
                <w:t>AIRFIRE</w:t>
              </w:r>
            </w:sdtContent>
          </w:sdt>
          <w:r w:rsidRPr="007A6A47">
            <w:rPr>
              <w:rFonts w:ascii="Agency FB" w:hAnsi="Agency FB"/>
              <w:b/>
              <w:bCs/>
              <w:color w:val="76923C" w:themeColor="accent3" w:themeShade="BF"/>
              <w:sz w:val="28"/>
              <w:szCs w:val="28"/>
            </w:rPr>
            <w:t>]</w:t>
          </w:r>
        </w:p>
      </w:tc>
      <w:sdt>
        <w:sdtPr>
          <w:rPr>
            <w:rFonts w:ascii="Agency FB" w:hAnsi="Agency FB"/>
            <w:color w:val="FFFFFF" w:themeColor="background1"/>
            <w:sz w:val="28"/>
            <w:szCs w:val="28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7-08-18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1A5733FD" w14:textId="1C75FCCE" w:rsidR="00C152DC" w:rsidRPr="007A6A47" w:rsidRDefault="00FA6363" w:rsidP="00021BBC">
              <w:pPr>
                <w:pStyle w:val="Header"/>
                <w:rPr>
                  <w:rFonts w:ascii="Agency FB" w:hAnsi="Agency FB"/>
                  <w:color w:val="FFFFFF" w:themeColor="background1"/>
                  <w:sz w:val="28"/>
                  <w:szCs w:val="28"/>
                </w:rPr>
              </w:pPr>
              <w:r w:rsidRPr="007A6A47">
                <w:rPr>
                  <w:rFonts w:ascii="Agency FB" w:hAnsi="Agency FB"/>
                  <w:color w:val="FFFFFF" w:themeColor="background1"/>
                  <w:sz w:val="28"/>
                  <w:szCs w:val="28"/>
                  <w:lang w:val="en-US"/>
                </w:rPr>
                <w:t>August 18</w:t>
              </w:r>
              <w:r w:rsidR="005601E7" w:rsidRPr="007A6A47">
                <w:rPr>
                  <w:rFonts w:ascii="Agency FB" w:hAnsi="Agency FB"/>
                  <w:color w:val="FFFFFF" w:themeColor="background1"/>
                  <w:sz w:val="28"/>
                  <w:szCs w:val="28"/>
                  <w:lang w:val="en-US"/>
                </w:rPr>
                <w:t>, 2017</w:t>
              </w:r>
            </w:p>
          </w:tc>
        </w:sdtContent>
      </w:sdt>
    </w:tr>
  </w:tbl>
  <w:p w14:paraId="1B160536" w14:textId="77777777" w:rsidR="00C152DC" w:rsidRDefault="00C152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C152DC" w14:paraId="507B0194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7-08-18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485F1A87" w14:textId="17144F3B" w:rsidR="00C152DC" w:rsidRPr="00C152DC" w:rsidRDefault="00FA6363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August 18, 2017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03899738" w14:textId="77777777" w:rsidR="00C152DC" w:rsidRDefault="00C152DC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color w:val="FF0000"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0C34F0" w:rsidRPr="00696084">
                <w:rPr>
                  <w:b/>
                  <w:bCs/>
                  <w:caps/>
                  <w:color w:val="FF0000"/>
                  <w:sz w:val="24"/>
                  <w:szCs w:val="24"/>
                  <w:lang w:val="en-US"/>
                </w:rPr>
                <w:t>AIRFIRE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14:paraId="19F87A7D" w14:textId="77777777" w:rsidR="00C152DC" w:rsidRDefault="00C152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F16FC"/>
    <w:multiLevelType w:val="hybridMultilevel"/>
    <w:tmpl w:val="CD78F592"/>
    <w:lvl w:ilvl="0" w:tplc="252C619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159FC"/>
    <w:multiLevelType w:val="hybridMultilevel"/>
    <w:tmpl w:val="D2C08C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60923F4"/>
    <w:multiLevelType w:val="hybridMultilevel"/>
    <w:tmpl w:val="E07809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7091AE1"/>
    <w:multiLevelType w:val="hybridMultilevel"/>
    <w:tmpl w:val="0128AF20"/>
    <w:lvl w:ilvl="0" w:tplc="252C619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AEB754F"/>
    <w:multiLevelType w:val="hybridMultilevel"/>
    <w:tmpl w:val="38A43E9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isplayBackgroundShape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M2sjAwNjeyNDEzNzBT0lEKTi0uzszPAymwqAUAAJF6OSwAAAA="/>
  </w:docVars>
  <w:rsids>
    <w:rsidRoot w:val="00021BBC"/>
    <w:rsid w:val="00021BBC"/>
    <w:rsid w:val="00023AF4"/>
    <w:rsid w:val="00041C8A"/>
    <w:rsid w:val="00053A59"/>
    <w:rsid w:val="00053DD6"/>
    <w:rsid w:val="00071D40"/>
    <w:rsid w:val="00080D8D"/>
    <w:rsid w:val="000C269E"/>
    <w:rsid w:val="000C34F0"/>
    <w:rsid w:val="000D40F5"/>
    <w:rsid w:val="00113DDD"/>
    <w:rsid w:val="00141CB5"/>
    <w:rsid w:val="00156B17"/>
    <w:rsid w:val="001736DE"/>
    <w:rsid w:val="00177340"/>
    <w:rsid w:val="001B6F8A"/>
    <w:rsid w:val="00215DC5"/>
    <w:rsid w:val="00215FCE"/>
    <w:rsid w:val="00256AC5"/>
    <w:rsid w:val="0029640A"/>
    <w:rsid w:val="002A421D"/>
    <w:rsid w:val="002A51FB"/>
    <w:rsid w:val="002E69D9"/>
    <w:rsid w:val="00361F29"/>
    <w:rsid w:val="00381C76"/>
    <w:rsid w:val="00385176"/>
    <w:rsid w:val="00385645"/>
    <w:rsid w:val="00397419"/>
    <w:rsid w:val="003C2552"/>
    <w:rsid w:val="003C5FF0"/>
    <w:rsid w:val="003C61C1"/>
    <w:rsid w:val="003D2B94"/>
    <w:rsid w:val="003D5151"/>
    <w:rsid w:val="003E1D34"/>
    <w:rsid w:val="003E1D56"/>
    <w:rsid w:val="003F7020"/>
    <w:rsid w:val="00403636"/>
    <w:rsid w:val="00420F46"/>
    <w:rsid w:val="00427F1D"/>
    <w:rsid w:val="00454271"/>
    <w:rsid w:val="00465B3C"/>
    <w:rsid w:val="004A3756"/>
    <w:rsid w:val="004B3417"/>
    <w:rsid w:val="00506BF7"/>
    <w:rsid w:val="0051231C"/>
    <w:rsid w:val="0052734F"/>
    <w:rsid w:val="00556825"/>
    <w:rsid w:val="005601E7"/>
    <w:rsid w:val="005C2F0F"/>
    <w:rsid w:val="005D2B5E"/>
    <w:rsid w:val="005F391A"/>
    <w:rsid w:val="006104C8"/>
    <w:rsid w:val="006413AA"/>
    <w:rsid w:val="00645301"/>
    <w:rsid w:val="006468D0"/>
    <w:rsid w:val="00661BF2"/>
    <w:rsid w:val="00666CBD"/>
    <w:rsid w:val="00667DC7"/>
    <w:rsid w:val="0068110B"/>
    <w:rsid w:val="00686D09"/>
    <w:rsid w:val="00691022"/>
    <w:rsid w:val="00692A0D"/>
    <w:rsid w:val="00696084"/>
    <w:rsid w:val="006A2663"/>
    <w:rsid w:val="006A2C01"/>
    <w:rsid w:val="006A3C62"/>
    <w:rsid w:val="006C768E"/>
    <w:rsid w:val="0070600D"/>
    <w:rsid w:val="00741DC8"/>
    <w:rsid w:val="00744BAC"/>
    <w:rsid w:val="007A6A47"/>
    <w:rsid w:val="007C2E5D"/>
    <w:rsid w:val="007D2A8E"/>
    <w:rsid w:val="007E319E"/>
    <w:rsid w:val="00800194"/>
    <w:rsid w:val="008072A5"/>
    <w:rsid w:val="0080736A"/>
    <w:rsid w:val="00822934"/>
    <w:rsid w:val="0082332B"/>
    <w:rsid w:val="00841FCC"/>
    <w:rsid w:val="0085711E"/>
    <w:rsid w:val="008B2705"/>
    <w:rsid w:val="008B3B4C"/>
    <w:rsid w:val="008C6B2D"/>
    <w:rsid w:val="008C75F4"/>
    <w:rsid w:val="008D56FB"/>
    <w:rsid w:val="008E601F"/>
    <w:rsid w:val="008F3C94"/>
    <w:rsid w:val="00941EE5"/>
    <w:rsid w:val="00943B5B"/>
    <w:rsid w:val="00951788"/>
    <w:rsid w:val="00953C99"/>
    <w:rsid w:val="00966708"/>
    <w:rsid w:val="00980490"/>
    <w:rsid w:val="00996533"/>
    <w:rsid w:val="009A4D42"/>
    <w:rsid w:val="009C1C2F"/>
    <w:rsid w:val="009C1CC7"/>
    <w:rsid w:val="009F3C34"/>
    <w:rsid w:val="009F6693"/>
    <w:rsid w:val="00A21670"/>
    <w:rsid w:val="00A30E22"/>
    <w:rsid w:val="00A725FE"/>
    <w:rsid w:val="00A77046"/>
    <w:rsid w:val="00AA765B"/>
    <w:rsid w:val="00AC5188"/>
    <w:rsid w:val="00AD223E"/>
    <w:rsid w:val="00AD4313"/>
    <w:rsid w:val="00AD585E"/>
    <w:rsid w:val="00AD60F9"/>
    <w:rsid w:val="00AE5FF5"/>
    <w:rsid w:val="00B20D06"/>
    <w:rsid w:val="00B355E1"/>
    <w:rsid w:val="00B44BED"/>
    <w:rsid w:val="00B45415"/>
    <w:rsid w:val="00B5603B"/>
    <w:rsid w:val="00B9488D"/>
    <w:rsid w:val="00BC0652"/>
    <w:rsid w:val="00BC1DE1"/>
    <w:rsid w:val="00BF4089"/>
    <w:rsid w:val="00C04F38"/>
    <w:rsid w:val="00C152DC"/>
    <w:rsid w:val="00C2151D"/>
    <w:rsid w:val="00C21800"/>
    <w:rsid w:val="00C4207B"/>
    <w:rsid w:val="00CC6AB9"/>
    <w:rsid w:val="00CD0D33"/>
    <w:rsid w:val="00CD1697"/>
    <w:rsid w:val="00CF2969"/>
    <w:rsid w:val="00D13921"/>
    <w:rsid w:val="00D6072D"/>
    <w:rsid w:val="00D668E0"/>
    <w:rsid w:val="00D7354C"/>
    <w:rsid w:val="00D82416"/>
    <w:rsid w:val="00D90943"/>
    <w:rsid w:val="00DC61A3"/>
    <w:rsid w:val="00DF5E29"/>
    <w:rsid w:val="00E0152D"/>
    <w:rsid w:val="00E141AD"/>
    <w:rsid w:val="00E332CE"/>
    <w:rsid w:val="00E35442"/>
    <w:rsid w:val="00E35BD7"/>
    <w:rsid w:val="00E50926"/>
    <w:rsid w:val="00E72356"/>
    <w:rsid w:val="00EA2874"/>
    <w:rsid w:val="00EA591E"/>
    <w:rsid w:val="00EB6F93"/>
    <w:rsid w:val="00EC2E55"/>
    <w:rsid w:val="00F26503"/>
    <w:rsid w:val="00F35C9E"/>
    <w:rsid w:val="00F362D0"/>
    <w:rsid w:val="00F369A7"/>
    <w:rsid w:val="00F54D71"/>
    <w:rsid w:val="00F70D4B"/>
    <w:rsid w:val="00F94AE2"/>
    <w:rsid w:val="00F976F8"/>
    <w:rsid w:val="00FA6363"/>
    <w:rsid w:val="00FA7748"/>
    <w:rsid w:val="00FB1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7D93A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56825"/>
    <w:pPr>
      <w:spacing w:after="0" w:line="240" w:lineRule="auto"/>
    </w:pPr>
    <w:rPr>
      <w:rFonts w:ascii="Times New Roman" w:hAnsi="Times New Roman" w:cs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3A5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3A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rPr>
      <w:rFonts w:ascii="Tahoma" w:hAnsi="Tahoma" w:cs="Tahoma"/>
      <w:sz w:val="16"/>
      <w:szCs w:val="16"/>
      <w:lang w:val="en-CA" w:eastAsia="zh-TW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spacing w:after="200" w:line="276" w:lineRule="auto"/>
      <w:ind w:left="720"/>
      <w:contextualSpacing/>
    </w:pPr>
    <w:rPr>
      <w:rFonts w:asciiTheme="minorHAnsi" w:hAnsiTheme="minorHAnsi" w:cstheme="minorBidi"/>
      <w:sz w:val="22"/>
      <w:szCs w:val="22"/>
      <w:lang w:val="en-CA" w:eastAsia="zh-TW"/>
    </w:r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</w:pPr>
    <w:rPr>
      <w:rFonts w:asciiTheme="minorHAnsi" w:hAnsiTheme="minorHAnsi" w:cstheme="minorBidi"/>
      <w:sz w:val="22"/>
      <w:szCs w:val="22"/>
      <w:lang w:val="en-CA" w:eastAsia="zh-TW"/>
    </w:r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</w:pPr>
    <w:rPr>
      <w:rFonts w:asciiTheme="minorHAnsi" w:hAnsiTheme="minorHAnsi" w:cstheme="minorBidi"/>
      <w:sz w:val="22"/>
      <w:szCs w:val="22"/>
      <w:lang w:val="en-CA" w:eastAsia="zh-TW"/>
    </w:r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customStyle="1" w:styleId="Heading1Char">
    <w:name w:val="Heading 1 Char"/>
    <w:basedOn w:val="DefaultParagraphFont"/>
    <w:link w:val="Heading1"/>
    <w:uiPriority w:val="9"/>
    <w:rsid w:val="00053A59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053A59"/>
    <w:pPr>
      <w:spacing w:line="259" w:lineRule="auto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053A59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0363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0363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1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1.xml"/><Relationship Id="rId10" Type="http://schemas.openxmlformats.org/officeDocument/2006/relationships/webSettings" Target="webSettings.xml"/><Relationship Id="rId19" Type="http://schemas.openxmlformats.org/officeDocument/2006/relationships/image" Target="media/image8.png"/><Relationship Id="rId31" Type="http://schemas.openxmlformats.org/officeDocument/2006/relationships/image" Target="media/image20.tiff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2017-08-18T00:00:00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5.xml><?xml version="1.0" encoding="utf-8"?>
<ds:datastoreItem xmlns:ds="http://schemas.openxmlformats.org/officeDocument/2006/customXml" ds:itemID="{FD147DC9-B694-4228-83E3-400BA064C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TP030000466.dotx</Template>
  <TotalTime>44</TotalTime>
  <Pages>12</Pages>
  <Words>987</Words>
  <Characters>5629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AIRFIRE</vt:lpstr>
    </vt:vector>
  </TitlesOfParts>
  <Company>Ciconi’s Games</Company>
  <LinksUpToDate>false</LinksUpToDate>
  <CharactersWithSpaces>6603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AIRFIRE</dc:title>
  <dc:subject/>
  <dc:creator>Rodrigo Geronimo</dc:creator>
  <cp:lastModifiedBy>Rodrigo Geronimo</cp:lastModifiedBy>
  <cp:revision>7</cp:revision>
  <dcterms:created xsi:type="dcterms:W3CDTF">2017-08-18T14:34:00Z</dcterms:created>
  <dcterms:modified xsi:type="dcterms:W3CDTF">2017-08-19T03:26:00Z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