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val="en-US" w:eastAsia="en-US"/>
        </w:rPr>
        <w:id w:val="1531594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515283B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val="en-US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n-CA" w:eastAsia="zh-TW"/>
                </w:rPr>
              </w:sdtEndPr>
              <w:sdtContent>
                <w:tc>
                  <w:tcPr>
                    <w:tcW w:w="5000" w:type="pct"/>
                  </w:tcPr>
                  <w:p w14:paraId="3476EC43" w14:textId="0F2F8D4D" w:rsidR="003E1D56" w:rsidRDefault="005601E7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Ciconi’s Games</w:t>
                    </w:r>
                  </w:p>
                </w:tc>
              </w:sdtContent>
            </w:sdt>
          </w:tr>
          <w:tr w:rsidR="003E1D56" w14:paraId="67C3188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5938786" w14:textId="77777777" w:rsidR="003E1D56" w:rsidRDefault="000C34F0" w:rsidP="000C34F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C34F0">
                      <w:rPr>
                        <w:rFonts w:asciiTheme="majorHAnsi" w:eastAsiaTheme="majorEastAsia" w:hAnsiTheme="majorHAnsi" w:cstheme="majorBidi"/>
                        <w:b/>
                        <w:sz w:val="56"/>
                        <w:szCs w:val="56"/>
                      </w:rPr>
                      <w:t>AIRFIRE</w:t>
                    </w:r>
                  </w:p>
                </w:tc>
              </w:sdtContent>
            </w:sdt>
          </w:tr>
          <w:tr w:rsidR="003E1D56" w14:paraId="593BE60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42913F73" w14:textId="77777777" w:rsidR="003E1D56" w:rsidRPr="003E1D56" w:rsidRDefault="000C34F0" w:rsidP="000C34F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Space War</w:t>
                </w:r>
              </w:p>
            </w:tc>
          </w:tr>
          <w:tr w:rsidR="003E1D56" w14:paraId="0A3BA84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9F4B724" w14:textId="77777777" w:rsidR="003E1D56" w:rsidRDefault="003E1D56">
                <w:pPr>
                  <w:pStyle w:val="NoSpacing"/>
                  <w:jc w:val="center"/>
                </w:pPr>
              </w:p>
              <w:p w14:paraId="6C22D20B" w14:textId="77777777" w:rsidR="003E1D56" w:rsidRDefault="003E1D56">
                <w:pPr>
                  <w:pStyle w:val="NoSpacing"/>
                  <w:jc w:val="center"/>
                </w:pPr>
              </w:p>
              <w:p w14:paraId="0EE0D467" w14:textId="77777777" w:rsidR="003E1D56" w:rsidRDefault="003E1D56">
                <w:pPr>
                  <w:pStyle w:val="NoSpacing"/>
                  <w:jc w:val="center"/>
                </w:pPr>
              </w:p>
              <w:p w14:paraId="6241362D" w14:textId="77777777" w:rsidR="003E1D56" w:rsidRDefault="003E1D56">
                <w:pPr>
                  <w:pStyle w:val="NoSpacing"/>
                  <w:jc w:val="center"/>
                </w:pPr>
              </w:p>
              <w:p w14:paraId="7AC8567A" w14:textId="77777777" w:rsidR="003E1D56" w:rsidRDefault="003E1D56">
                <w:pPr>
                  <w:pStyle w:val="NoSpacing"/>
                  <w:jc w:val="center"/>
                </w:pPr>
              </w:p>
              <w:p w14:paraId="72AA895E" w14:textId="77777777" w:rsidR="003E1D56" w:rsidRDefault="003E1D56">
                <w:pPr>
                  <w:pStyle w:val="NoSpacing"/>
                  <w:jc w:val="center"/>
                </w:pPr>
              </w:p>
              <w:p w14:paraId="1364CF84" w14:textId="77777777" w:rsidR="003E1D56" w:rsidRDefault="003E1D56">
                <w:pPr>
                  <w:pStyle w:val="NoSpacing"/>
                  <w:jc w:val="center"/>
                </w:pPr>
              </w:p>
              <w:p w14:paraId="1D79B1E1" w14:textId="77777777" w:rsidR="003E1D56" w:rsidRDefault="003E1D56">
                <w:pPr>
                  <w:pStyle w:val="NoSpacing"/>
                  <w:jc w:val="center"/>
                </w:pPr>
              </w:p>
              <w:p w14:paraId="60A9BDAF" w14:textId="3A63D7DC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601E7">
                  <w:rPr>
                    <w:sz w:val="24"/>
                    <w:szCs w:val="24"/>
                  </w:rPr>
                  <w:t>1</w:t>
                </w:r>
              </w:p>
              <w:p w14:paraId="6ADEBE36" w14:textId="77777777" w:rsidR="003E1D56" w:rsidRDefault="003E1D56">
                <w:pPr>
                  <w:pStyle w:val="NoSpacing"/>
                  <w:jc w:val="center"/>
                </w:pPr>
              </w:p>
              <w:p w14:paraId="7E33FD13" w14:textId="0671D250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5601E7">
                  <w:t>2017</w:t>
                </w:r>
                <w:r>
                  <w:t xml:space="preserve"> by </w:t>
                </w:r>
                <w:proofErr w:type="spellStart"/>
                <w:r w:rsidR="005601E7">
                  <w:t>Ciconi’s</w:t>
                </w:r>
                <w:proofErr w:type="spellEnd"/>
                <w:r>
                  <w:t xml:space="preserve"> Games.</w:t>
                </w:r>
              </w:p>
              <w:p w14:paraId="2B80ABA1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244FE5B" w14:textId="77777777" w:rsidR="003E1D56" w:rsidRDefault="003E1D56">
                <w:pPr>
                  <w:pStyle w:val="NoSpacing"/>
                  <w:jc w:val="center"/>
                </w:pPr>
              </w:p>
              <w:p w14:paraId="2BDEABBF" w14:textId="77777777" w:rsidR="003E1D56" w:rsidRDefault="003E1D56">
                <w:pPr>
                  <w:pStyle w:val="NoSpacing"/>
                  <w:jc w:val="center"/>
                </w:pPr>
              </w:p>
              <w:p w14:paraId="186F8B31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2FA8FDE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DB263BC" w14:textId="58D9F793" w:rsidR="003E1D56" w:rsidRPr="003E1D56" w:rsidRDefault="005601E7" w:rsidP="00021BBC">
                <w:pPr>
                  <w:pStyle w:val="NoSpacing"/>
                  <w:jc w:val="center"/>
                  <w:rPr>
                    <w:b/>
                    <w:bCs/>
                    <w:sz w:val="28"/>
                    <w:szCs w:val="28"/>
                    <w:u w:val="single"/>
                  </w:rPr>
                </w:pPr>
                <w:r>
                  <w:rPr>
                    <w:b/>
                    <w:bCs/>
                    <w:sz w:val="28"/>
                    <w:szCs w:val="28"/>
                    <w:u w:val="single"/>
                  </w:rPr>
                  <w:t xml:space="preserve">Andre Lemos, Fabio </w:t>
                </w:r>
                <w:proofErr w:type="spellStart"/>
                <w:r>
                  <w:rPr>
                    <w:b/>
                    <w:bCs/>
                    <w:sz w:val="28"/>
                    <w:szCs w:val="28"/>
                    <w:u w:val="single"/>
                  </w:rPr>
                  <w:t>Ciconi</w:t>
                </w:r>
                <w:proofErr w:type="spellEnd"/>
                <w:r>
                  <w:rPr>
                    <w:b/>
                    <w:bCs/>
                    <w:sz w:val="28"/>
                    <w:szCs w:val="28"/>
                    <w:u w:val="single"/>
                  </w:rPr>
                  <w:t xml:space="preserve">, </w:t>
                </w:r>
                <w:sdt>
                  <w:sdtPr>
                    <w:rPr>
                      <w:b/>
                      <w:bCs/>
                      <w:sz w:val="28"/>
                      <w:szCs w:val="28"/>
                      <w:u w:val="single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661BF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Rodrigo Geronimo</w:t>
                    </w:r>
                  </w:sdtContent>
                </w:sdt>
              </w:p>
            </w:tc>
          </w:tr>
          <w:tr w:rsidR="003E1D56" w14:paraId="5F43474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120B819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3311A750" w14:textId="77777777" w:rsidR="003E1D56" w:rsidRDefault="003E1D56"/>
        <w:p w14:paraId="474C826D" w14:textId="77777777" w:rsidR="003E1D56" w:rsidRDefault="00021BB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61D31" wp14:editId="362ABFB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CBA3D" w14:textId="77777777" w:rsidR="003E1D56" w:rsidRDefault="003E1D56" w:rsidP="003E1D56">
                                <w:pPr>
                                  <w:jc w:val="center"/>
                                </w:pPr>
                              </w:p>
                              <w:p w14:paraId="50C1A248" w14:textId="77777777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D61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14:paraId="4C3CBA3D" w14:textId="77777777" w:rsidR="003E1D56" w:rsidRDefault="003E1D56" w:rsidP="003E1D56">
                          <w:pPr>
                            <w:jc w:val="center"/>
                          </w:pPr>
                        </w:p>
                        <w:p w14:paraId="50C1A248" w14:textId="77777777"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3F13FB7B" w14:textId="77777777">
            <w:tc>
              <w:tcPr>
                <w:tcW w:w="5000" w:type="pct"/>
              </w:tcPr>
              <w:p w14:paraId="5D346BAF" w14:textId="7C5CA2E8" w:rsidR="003E1D56" w:rsidRPr="003E1D56" w:rsidRDefault="005601E7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August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04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7</w:t>
                </w:r>
              </w:p>
            </w:tc>
          </w:tr>
        </w:tbl>
        <w:p w14:paraId="7CA36E87" w14:textId="77777777" w:rsidR="003E1D56" w:rsidRDefault="003E1D56"/>
        <w:p w14:paraId="24D430DF" w14:textId="77777777" w:rsidR="003E1D56" w:rsidRDefault="003E1D56">
          <w:r>
            <w:br w:type="page"/>
          </w:r>
        </w:p>
      </w:sdtContent>
    </w:sdt>
    <w:p w14:paraId="7B63B05A" w14:textId="77777777" w:rsidR="009A4D42" w:rsidRDefault="009A4D42" w:rsidP="009A4D42">
      <w:pPr>
        <w:jc w:val="center"/>
        <w:rPr>
          <w:b/>
          <w:u w:val="single"/>
        </w:rPr>
      </w:pPr>
      <w:r w:rsidRPr="009A4D42">
        <w:rPr>
          <w:b/>
          <w:u w:val="single"/>
        </w:rPr>
        <w:lastRenderedPageBreak/>
        <w:t>Table of Contents</w:t>
      </w:r>
    </w:p>
    <w:p w14:paraId="3A7168A1" w14:textId="77777777" w:rsidR="009A4D42" w:rsidRPr="009A4D42" w:rsidRDefault="009A4D42" w:rsidP="009A4D42">
      <w:pPr>
        <w:jc w:val="right"/>
      </w:pPr>
      <w:r>
        <w:t>[Your Table of Contents should go here.  Make sure that your document’s sections are hyperlinked to their corresponding pages.]</w:t>
      </w:r>
    </w:p>
    <w:p w14:paraId="2BC7ACC0" w14:textId="77777777" w:rsidR="009A4D42" w:rsidRDefault="009A4D4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63B076F" w14:textId="77777777" w:rsidR="00F56775" w:rsidRDefault="009A4D42" w:rsidP="009A4D4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Version History</w:t>
      </w:r>
    </w:p>
    <w:p w14:paraId="41990451" w14:textId="037CE306" w:rsidR="009A4D42" w:rsidRDefault="007E319E" w:rsidP="009A4D42">
      <w:pPr>
        <w:jc w:val="right"/>
      </w:pPr>
      <w:r>
        <w:t>Version 1.0 – Document start</w:t>
      </w:r>
      <w:r w:rsidR="009A4D42">
        <w:t xml:space="preserve"> </w:t>
      </w:r>
    </w:p>
    <w:p w14:paraId="26476CD9" w14:textId="77777777" w:rsidR="009A4D42" w:rsidRDefault="009A4D42">
      <w:r>
        <w:br w:type="page"/>
      </w:r>
    </w:p>
    <w:p w14:paraId="1D277702" w14:textId="77777777" w:rsidR="00686D09" w:rsidRDefault="00686D09" w:rsidP="00686D09">
      <w:pPr>
        <w:jc w:val="right"/>
      </w:pPr>
      <w:r>
        <w:lastRenderedPageBreak/>
        <w:t>[This is the body of your video game design document.  You should add and delete sections as they pertain to your game</w:t>
      </w:r>
      <w:r w:rsidR="008C6B2D">
        <w:t>’s design</w:t>
      </w:r>
      <w:r>
        <w:t>.]</w:t>
      </w:r>
    </w:p>
    <w:p w14:paraId="0E0D47B8" w14:textId="77777777" w:rsidR="00686D09" w:rsidRDefault="00686D09" w:rsidP="00686D09">
      <w:pPr>
        <w:jc w:val="right"/>
      </w:pPr>
    </w:p>
    <w:p w14:paraId="2E8515F7" w14:textId="77777777" w:rsidR="008C6B2D" w:rsidRDefault="008C6B2D" w:rsidP="00686D09">
      <w:pPr>
        <w:jc w:val="right"/>
      </w:pPr>
    </w:p>
    <w:p w14:paraId="42A88071" w14:textId="77777777" w:rsidR="00686D09" w:rsidRDefault="009F6693" w:rsidP="00B5603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5554557A" w14:textId="77777777" w:rsidR="00B5603B" w:rsidRDefault="00B5603B" w:rsidP="00B5603B">
      <w:pPr>
        <w:pStyle w:val="ListParagraph"/>
        <w:rPr>
          <w:sz w:val="24"/>
          <w:szCs w:val="24"/>
        </w:rPr>
      </w:pPr>
      <w:r w:rsidRPr="00B5603B">
        <w:rPr>
          <w:sz w:val="24"/>
          <w:szCs w:val="24"/>
        </w:rPr>
        <w:t>Are you prepared to face</w:t>
      </w:r>
      <w:r>
        <w:rPr>
          <w:sz w:val="24"/>
          <w:szCs w:val="24"/>
        </w:rPr>
        <w:t xml:space="preserve"> the best adventure of your life? </w:t>
      </w:r>
      <w:r w:rsidR="00F369A7" w:rsidRPr="00F369A7">
        <w:rPr>
          <w:sz w:val="24"/>
          <w:szCs w:val="24"/>
        </w:rPr>
        <w:t xml:space="preserve">You </w:t>
      </w:r>
      <w:r w:rsidR="00F369A7">
        <w:rPr>
          <w:sz w:val="24"/>
          <w:szCs w:val="24"/>
        </w:rPr>
        <w:t>need</w:t>
      </w:r>
      <w:r w:rsidR="00F369A7" w:rsidRPr="00F369A7">
        <w:rPr>
          <w:sz w:val="24"/>
          <w:szCs w:val="24"/>
        </w:rPr>
        <w:t xml:space="preserve"> to protect planet earth from asteroids and other enemies. Embark on the AirFire007 ship and do not let land be destroyed.</w:t>
      </w:r>
    </w:p>
    <w:p w14:paraId="1F600EC7" w14:textId="77777777" w:rsidR="00F369A7" w:rsidRPr="00B5603B" w:rsidRDefault="00F369A7" w:rsidP="00B5603B">
      <w:pPr>
        <w:pStyle w:val="ListParagraph"/>
        <w:rPr>
          <w:sz w:val="24"/>
          <w:szCs w:val="24"/>
        </w:rPr>
      </w:pPr>
    </w:p>
    <w:p w14:paraId="4323998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47C56A1E" w14:textId="41705463" w:rsidR="00686D09" w:rsidRDefault="00F369A7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mechanics is simple; the player need </w:t>
      </w:r>
      <w:r w:rsidR="003D5151">
        <w:rPr>
          <w:sz w:val="24"/>
          <w:szCs w:val="24"/>
        </w:rPr>
        <w:t xml:space="preserve">to </w:t>
      </w:r>
      <w:r w:rsidR="006413AA">
        <w:rPr>
          <w:sz w:val="24"/>
          <w:szCs w:val="24"/>
        </w:rPr>
        <w:t>eliminate</w:t>
      </w:r>
      <w:r w:rsidR="003D5151">
        <w:rPr>
          <w:sz w:val="24"/>
          <w:szCs w:val="24"/>
        </w:rPr>
        <w:t xml:space="preserve"> the asteroids and k</w:t>
      </w:r>
      <w:r>
        <w:rPr>
          <w:sz w:val="24"/>
          <w:szCs w:val="24"/>
        </w:rPr>
        <w:t xml:space="preserve">ill the wave of </w:t>
      </w:r>
      <w:r w:rsidR="003D5151">
        <w:rPr>
          <w:sz w:val="24"/>
          <w:szCs w:val="24"/>
        </w:rPr>
        <w:t>enemy ships</w:t>
      </w:r>
      <w:r>
        <w:rPr>
          <w:sz w:val="24"/>
          <w:szCs w:val="24"/>
        </w:rPr>
        <w:t xml:space="preserve">. The player need to define what is the best </w:t>
      </w:r>
      <w:r w:rsidR="003D5151">
        <w:rPr>
          <w:sz w:val="24"/>
          <w:szCs w:val="24"/>
        </w:rPr>
        <w:t xml:space="preserve">position </w:t>
      </w:r>
      <w:r>
        <w:rPr>
          <w:sz w:val="24"/>
          <w:szCs w:val="24"/>
        </w:rPr>
        <w:t>to</w:t>
      </w:r>
      <w:r w:rsidR="003D5151">
        <w:rPr>
          <w:sz w:val="24"/>
          <w:szCs w:val="24"/>
        </w:rPr>
        <w:t xml:space="preserve"> stay to</w:t>
      </w:r>
      <w:r>
        <w:rPr>
          <w:sz w:val="24"/>
          <w:szCs w:val="24"/>
        </w:rPr>
        <w:t xml:space="preserve"> defeat the </w:t>
      </w:r>
      <w:r w:rsidR="003D5151">
        <w:rPr>
          <w:sz w:val="24"/>
          <w:szCs w:val="24"/>
        </w:rPr>
        <w:t>enemy ships and escape the asteroids. The player can destroy the ships with fire and the asteroids they can escape or destroy.</w:t>
      </w:r>
    </w:p>
    <w:p w14:paraId="7B84E2D4" w14:textId="77777777" w:rsidR="003D5151" w:rsidRPr="003D5151" w:rsidRDefault="003D5151" w:rsidP="003D5151">
      <w:pPr>
        <w:pStyle w:val="ListParagraph"/>
        <w:rPr>
          <w:sz w:val="24"/>
          <w:szCs w:val="24"/>
        </w:rPr>
      </w:pPr>
    </w:p>
    <w:p w14:paraId="33FEC85E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5059809C" w14:textId="77777777" w:rsidR="003D5151" w:rsidRPr="00AE5580" w:rsidRDefault="003D5151" w:rsidP="003D515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user a 2D</w:t>
      </w:r>
      <w:r w:rsidRPr="00AE5580">
        <w:rPr>
          <w:sz w:val="24"/>
          <w:szCs w:val="24"/>
        </w:rPr>
        <w:t>, the camera does not change position.</w:t>
      </w:r>
    </w:p>
    <w:p w14:paraId="14A7BEEF" w14:textId="77777777" w:rsidR="00686D09" w:rsidRPr="008C6B2D" w:rsidRDefault="00686D09" w:rsidP="00686D09">
      <w:pPr>
        <w:rPr>
          <w:b/>
        </w:rPr>
      </w:pPr>
    </w:p>
    <w:p w14:paraId="02549DA3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03301C48" w14:textId="77777777" w:rsidR="00506BF7" w:rsidRDefault="00506BF7" w:rsidP="00506BF7">
      <w:pPr>
        <w:pStyle w:val="ListParagraph"/>
        <w:rPr>
          <w:sz w:val="24"/>
          <w:szCs w:val="24"/>
        </w:rPr>
      </w:pPr>
      <w:r w:rsidRPr="00AE5580">
        <w:rPr>
          <w:sz w:val="24"/>
          <w:szCs w:val="24"/>
        </w:rPr>
        <w:t xml:space="preserve">The game uses a simple </w:t>
      </w:r>
      <w:r w:rsidR="00B9488D">
        <w:rPr>
          <w:sz w:val="24"/>
          <w:szCs w:val="24"/>
        </w:rPr>
        <w:t>up, down, left and right keyboard buttons and space bar to fire.</w:t>
      </w:r>
    </w:p>
    <w:p w14:paraId="67B9B41F" w14:textId="77777777" w:rsidR="00686D09" w:rsidRDefault="00506BF7" w:rsidP="00686D09">
      <w:pPr>
        <w:rPr>
          <w:b/>
        </w:rPr>
      </w:pPr>
      <w:r>
        <w:rPr>
          <w:b/>
        </w:rPr>
        <w:tab/>
      </w:r>
      <w:r w:rsidR="00B9488D">
        <w:rPr>
          <w:b/>
          <w:noProof/>
        </w:rPr>
        <w:drawing>
          <wp:inline distT="0" distB="0" distL="0" distR="0" wp14:anchorId="3B0BFF07" wp14:editId="564380EA">
            <wp:extent cx="1451241" cy="970477"/>
            <wp:effectExtent l="0" t="0" r="0" b="0"/>
            <wp:docPr id="2" name="Picture 2" descr="../../../../Downloads/setas_naveg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setas_navegue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452" cy="9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88D">
        <w:rPr>
          <w:b/>
          <w:noProof/>
        </w:rPr>
        <w:drawing>
          <wp:inline distT="0" distB="0" distL="0" distR="0" wp14:anchorId="76B574E2" wp14:editId="2A52072D">
            <wp:extent cx="1658620" cy="871855"/>
            <wp:effectExtent l="0" t="0" r="0" b="0"/>
            <wp:docPr id="3" name="Picture 3" descr="../../../../Downloads/spacebar-page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spacebar-paged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BD12" w14:textId="77777777" w:rsidR="00841FCC" w:rsidRPr="008C6B2D" w:rsidRDefault="00841FCC" w:rsidP="00686D09">
      <w:pPr>
        <w:rPr>
          <w:b/>
        </w:rPr>
      </w:pPr>
    </w:p>
    <w:p w14:paraId="5A40026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14:paraId="64A98A0D" w14:textId="79373F39" w:rsidR="00BF4089" w:rsidRPr="00556825" w:rsidRDefault="00556825" w:rsidP="00BF4089">
      <w:pPr>
        <w:pStyle w:val="ListParagraph"/>
        <w:rPr>
          <w:sz w:val="24"/>
          <w:szCs w:val="24"/>
        </w:rPr>
      </w:pPr>
      <w:r w:rsidRPr="00556825">
        <w:rPr>
          <w:sz w:val="24"/>
          <w:szCs w:val="24"/>
        </w:rPr>
        <w:t>Do not Have</w:t>
      </w:r>
    </w:p>
    <w:p w14:paraId="572203FD" w14:textId="77777777" w:rsidR="00686D09" w:rsidRDefault="00686D09" w:rsidP="00686D09">
      <w:pPr>
        <w:rPr>
          <w:b/>
        </w:rPr>
      </w:pPr>
    </w:p>
    <w:p w14:paraId="3913BCA7" w14:textId="77777777" w:rsidR="00556825" w:rsidRDefault="00556825" w:rsidP="00686D09">
      <w:pPr>
        <w:rPr>
          <w:b/>
        </w:rPr>
      </w:pPr>
    </w:p>
    <w:p w14:paraId="4539344D" w14:textId="77777777" w:rsidR="00556825" w:rsidRDefault="00556825" w:rsidP="00686D09">
      <w:pPr>
        <w:rPr>
          <w:b/>
        </w:rPr>
      </w:pPr>
    </w:p>
    <w:p w14:paraId="6A0E2E1F" w14:textId="77777777" w:rsidR="00841FCC" w:rsidRDefault="00841FCC" w:rsidP="00686D09">
      <w:pPr>
        <w:rPr>
          <w:b/>
        </w:rPr>
      </w:pPr>
    </w:p>
    <w:p w14:paraId="3D0C3EC4" w14:textId="77777777" w:rsidR="00841FCC" w:rsidRDefault="00841FCC" w:rsidP="00686D09">
      <w:pPr>
        <w:rPr>
          <w:b/>
        </w:rPr>
      </w:pPr>
    </w:p>
    <w:p w14:paraId="19D0C770" w14:textId="77777777" w:rsidR="00841FCC" w:rsidRDefault="00841FCC" w:rsidP="00686D09">
      <w:pPr>
        <w:rPr>
          <w:b/>
        </w:rPr>
      </w:pPr>
    </w:p>
    <w:p w14:paraId="797FCC2E" w14:textId="77777777" w:rsidR="00841FCC" w:rsidRDefault="00841FCC" w:rsidP="00686D09">
      <w:pPr>
        <w:rPr>
          <w:b/>
        </w:rPr>
      </w:pPr>
    </w:p>
    <w:p w14:paraId="36C8FF44" w14:textId="77777777" w:rsidR="00841FCC" w:rsidRDefault="00841FCC" w:rsidP="00686D09">
      <w:pPr>
        <w:rPr>
          <w:b/>
        </w:rPr>
      </w:pPr>
    </w:p>
    <w:p w14:paraId="57F5A599" w14:textId="77777777" w:rsidR="00841FCC" w:rsidRDefault="00841FCC" w:rsidP="00686D09">
      <w:pPr>
        <w:rPr>
          <w:b/>
        </w:rPr>
      </w:pPr>
    </w:p>
    <w:p w14:paraId="05DECCE1" w14:textId="77777777" w:rsidR="00841FCC" w:rsidRDefault="00841FCC" w:rsidP="00686D09">
      <w:pPr>
        <w:rPr>
          <w:b/>
        </w:rPr>
      </w:pPr>
    </w:p>
    <w:p w14:paraId="4F66959A" w14:textId="77777777" w:rsidR="00841FCC" w:rsidRDefault="00841FCC" w:rsidP="00686D09">
      <w:pPr>
        <w:rPr>
          <w:b/>
        </w:rPr>
      </w:pPr>
    </w:p>
    <w:p w14:paraId="2D8601D3" w14:textId="77777777" w:rsidR="00841FCC" w:rsidRDefault="00841FCC" w:rsidP="00686D09">
      <w:pPr>
        <w:rPr>
          <w:b/>
        </w:rPr>
      </w:pPr>
    </w:p>
    <w:p w14:paraId="3E983B73" w14:textId="77777777" w:rsidR="00556825" w:rsidRPr="008C6B2D" w:rsidRDefault="00556825" w:rsidP="00686D09">
      <w:pPr>
        <w:rPr>
          <w:b/>
        </w:rPr>
      </w:pPr>
    </w:p>
    <w:p w14:paraId="4EFFF6FF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74B27CE8" w14:textId="7E6EC192" w:rsidR="0085711E" w:rsidRDefault="00556825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1FBF914B" wp14:editId="5E4DCF14">
            <wp:extent cx="2612997" cy="1957616"/>
            <wp:effectExtent l="0" t="0" r="3810" b="0"/>
            <wp:docPr id="10" name="Picture 10" descr="https://lh3.googleusercontent.com/vzZ9gO4WFlBV_TDrJRE3hPJ6NEPGsfheMOg15blSsckE6ySrmm1V9IGgTvlZzRt0Io05fRWWeAGJyXC0ccefD-8Ldme2KPhmd5Auc8OGn6P11LsO7U_ZZKF-TjqDU_rVGEfP8C9bS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vzZ9gO4WFlBV_TDrJRE3hPJ6NEPGsfheMOg15blSsckE6ySrmm1V9IGgTvlZzRt0Io05fRWWeAGJyXC0ccefD-8Ldme2KPhmd5Auc8OGn6P11LsO7U_ZZKF-TjqDU_rVGEfP8C9bSq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40" cy="197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8FE68" w14:textId="62C53BE0" w:rsidR="00686D09" w:rsidRPr="0085711E" w:rsidRDefault="0085711E" w:rsidP="0085711E">
      <w:pPr>
        <w:pStyle w:val="ListParagraph"/>
        <w:rPr>
          <w:rFonts w:eastAsia="Times New Roman"/>
          <w:sz w:val="24"/>
          <w:szCs w:val="24"/>
          <w:lang w:val="en-US" w:eastAsia="en-US"/>
        </w:rPr>
      </w:pPr>
      <w:r>
        <w:rPr>
          <w:rFonts w:eastAsia="Times New Roman"/>
          <w:sz w:val="24"/>
          <w:szCs w:val="24"/>
          <w:lang w:val="en-US" w:eastAsia="en-US"/>
        </w:rPr>
        <w:t xml:space="preserve">Scream shoot of the game in level 1. </w:t>
      </w:r>
    </w:p>
    <w:p w14:paraId="09667806" w14:textId="77777777" w:rsidR="00381C76" w:rsidRPr="008C6B2D" w:rsidRDefault="00381C76" w:rsidP="00686D09">
      <w:pPr>
        <w:rPr>
          <w:b/>
        </w:rPr>
      </w:pPr>
    </w:p>
    <w:p w14:paraId="6BB49DCA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7B10D808" w14:textId="3FDCD04D" w:rsidR="00381C76" w:rsidRDefault="00381C76" w:rsidP="00381C7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BDA5F3A" w14:textId="3155DAEE" w:rsidR="00BF4089" w:rsidRDefault="00156B17" w:rsidP="00841FC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</w:t>
      </w:r>
      <w:r w:rsidR="00381C76" w:rsidRPr="00381C76">
        <w:rPr>
          <w:rFonts w:eastAsia="Times New Roman"/>
          <w:noProof/>
        </w:rPr>
        <w:drawing>
          <wp:inline distT="0" distB="0" distL="0" distR="0" wp14:anchorId="624B189D" wp14:editId="4B500FF1">
            <wp:extent cx="1703271" cy="1714369"/>
            <wp:effectExtent l="0" t="0" r="0" b="0"/>
            <wp:docPr id="9" name="Picture 9" descr="https://lh5.googleusercontent.com/K6Os_S0pTV7SbWfePTohQ8DBpfpIJqqvrSek6A49sr8Rr0kYjik_NtkWcAiH_9CdUjADI_x9LEpYNVn1bS_dOJIdE26RiGdMVV5TNjoK841un8JXHwQy6BHkGTCkErHpHBMr84xO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K6Os_S0pTV7SbWfePTohQ8DBpfpIJqqvrSek6A49sr8Rr0kYjik_NtkWcAiH_9CdUjADI_x9LEpYNVn1bS_dOJIdE26RiGdMVV5TNjoK841un8JXHwQy6BHkGTCkErHpHBMr84xOoT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7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90005" w14:textId="13989DAE" w:rsidR="00215FCE" w:rsidRDefault="00215FCE" w:rsidP="00841FC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Menu is divide in three </w:t>
      </w:r>
      <w:r w:rsidR="007C2E5D">
        <w:rPr>
          <w:rFonts w:eastAsia="Times New Roman"/>
        </w:rPr>
        <w:t>option play, credits and exit.</w:t>
      </w:r>
    </w:p>
    <w:p w14:paraId="54C4BE7A" w14:textId="77777777" w:rsidR="00841FCC" w:rsidRPr="00156B17" w:rsidRDefault="00841FCC" w:rsidP="00841FCC">
      <w:pPr>
        <w:ind w:firstLine="720"/>
        <w:rPr>
          <w:rFonts w:eastAsia="Times New Roman"/>
        </w:rPr>
      </w:pPr>
    </w:p>
    <w:p w14:paraId="73840750" w14:textId="77777777" w:rsidR="00BF4089" w:rsidRPr="00B9488D" w:rsidRDefault="009F6693" w:rsidP="00BF40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2B1980B3" w14:textId="77777777" w:rsidR="00686D09" w:rsidRDefault="00B9488D" w:rsidP="00C04F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game happens in 2100 and the humanity</w:t>
      </w:r>
      <w:r w:rsidRPr="00B9488D">
        <w:rPr>
          <w:sz w:val="24"/>
          <w:szCs w:val="24"/>
        </w:rPr>
        <w:t xml:space="preserve"> remains </w:t>
      </w:r>
      <w:r>
        <w:rPr>
          <w:sz w:val="24"/>
          <w:szCs w:val="24"/>
        </w:rPr>
        <w:t>living in</w:t>
      </w:r>
      <w:r w:rsidRPr="00B9488D">
        <w:rPr>
          <w:sz w:val="24"/>
          <w:szCs w:val="24"/>
        </w:rPr>
        <w:t xml:space="preserve"> earth</w:t>
      </w:r>
      <w:r>
        <w:rPr>
          <w:sz w:val="24"/>
          <w:szCs w:val="24"/>
        </w:rPr>
        <w:t>. However, we discovered that life in universe life beyond us. Some aliens are peace</w:t>
      </w:r>
      <w:r w:rsidR="00C04F38">
        <w:rPr>
          <w:sz w:val="24"/>
          <w:szCs w:val="24"/>
        </w:rPr>
        <w:t>ful, but other are extremely dangerous. Second, the earth lost ozone layer and we humanity face some problems with asteroids.</w:t>
      </w:r>
    </w:p>
    <w:p w14:paraId="0C6B1797" w14:textId="77777777" w:rsidR="00C04F38" w:rsidRPr="00C04F38" w:rsidRDefault="00C04F38" w:rsidP="00C04F38">
      <w:pPr>
        <w:pStyle w:val="ListParagraph"/>
        <w:rPr>
          <w:sz w:val="24"/>
          <w:szCs w:val="24"/>
        </w:rPr>
      </w:pPr>
    </w:p>
    <w:p w14:paraId="0374B70E" w14:textId="77777777" w:rsidR="00BF4089" w:rsidRDefault="009F6693" w:rsidP="00B9488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Levels</w:t>
      </w:r>
    </w:p>
    <w:p w14:paraId="09A3925B" w14:textId="7AFFA79D" w:rsidR="00686D09" w:rsidRDefault="00B9488D" w:rsidP="00EC2E55">
      <w:pPr>
        <w:pStyle w:val="ListParagraph"/>
        <w:rPr>
          <w:sz w:val="24"/>
          <w:szCs w:val="24"/>
        </w:rPr>
      </w:pPr>
      <w:r w:rsidRPr="00B9488D">
        <w:rPr>
          <w:sz w:val="24"/>
          <w:szCs w:val="24"/>
        </w:rPr>
        <w:t xml:space="preserve">The </w:t>
      </w:r>
      <w:r>
        <w:rPr>
          <w:sz w:val="24"/>
          <w:szCs w:val="24"/>
        </w:rPr>
        <w:t>game has 3 levels.</w:t>
      </w:r>
    </w:p>
    <w:p w14:paraId="3CCE274C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63325525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1CF94D1A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Easy: only asteroids.</w:t>
      </w:r>
    </w:p>
    <w:p w14:paraId="230F9E10" w14:textId="77777777" w:rsidR="00C04F38" w:rsidRDefault="00C04F38" w:rsidP="00C04F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Normal: asteroids and enemy’s ships.</w:t>
      </w:r>
    </w:p>
    <w:p w14:paraId="292F8775" w14:textId="77777777" w:rsidR="00686D09" w:rsidRDefault="00C04F38" w:rsidP="00686D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Hard: Boss enemies ship.  </w:t>
      </w:r>
    </w:p>
    <w:p w14:paraId="1F6C5D76" w14:textId="77777777" w:rsidR="00C04F38" w:rsidRPr="00C04F38" w:rsidRDefault="00C04F38" w:rsidP="00C04F38">
      <w:pPr>
        <w:pStyle w:val="ListParagraph"/>
        <w:ind w:left="1080"/>
        <w:rPr>
          <w:sz w:val="24"/>
          <w:szCs w:val="24"/>
        </w:rPr>
      </w:pPr>
    </w:p>
    <w:p w14:paraId="1B4A360F" w14:textId="77777777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14:paraId="2D0DB355" w14:textId="3ADAE7E9" w:rsidR="00686D09" w:rsidRPr="00EC2E55" w:rsidRDefault="005C2F0F" w:rsidP="00EC2E55">
      <w:pPr>
        <w:ind w:firstLine="720"/>
        <w:rPr>
          <w:i/>
        </w:rPr>
      </w:pPr>
      <w:r w:rsidRPr="005C2F0F">
        <w:rPr>
          <w:i/>
        </w:rPr>
        <w:t>(</w:t>
      </w:r>
      <w:r>
        <w:rPr>
          <w:i/>
        </w:rPr>
        <w:t>Describe Your game avatar if applicable)</w:t>
      </w:r>
    </w:p>
    <w:p w14:paraId="078BF643" w14:textId="7273FA72" w:rsidR="00EC2E55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14:paraId="7461B59B" w14:textId="7A1F0369" w:rsidR="00EC2E55" w:rsidRDefault="00EC2E55" w:rsidP="00EC2E55">
      <w:pPr>
        <w:pStyle w:val="ListParagraph"/>
        <w:rPr>
          <w:sz w:val="24"/>
          <w:szCs w:val="24"/>
        </w:rPr>
      </w:pPr>
      <w:r w:rsidRPr="00EC2E55">
        <w:rPr>
          <w:sz w:val="24"/>
          <w:szCs w:val="24"/>
        </w:rPr>
        <w:t xml:space="preserve">The plays do not have control in the enemies and the space. </w:t>
      </w:r>
    </w:p>
    <w:p w14:paraId="12D2C4F7" w14:textId="77777777" w:rsidR="00EC2E55" w:rsidRPr="00EC2E55" w:rsidRDefault="00EC2E55" w:rsidP="00EC2E55">
      <w:pPr>
        <w:pStyle w:val="ListParagraph"/>
        <w:rPr>
          <w:sz w:val="24"/>
          <w:szCs w:val="24"/>
        </w:rPr>
      </w:pPr>
    </w:p>
    <w:p w14:paraId="7E982563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28DD3CCA" w14:textId="082827CF" w:rsidR="00645301" w:rsidRPr="00EC2E55" w:rsidRDefault="00EC2E55" w:rsidP="00645301">
      <w:pPr>
        <w:pStyle w:val="ListParagraph"/>
        <w:rPr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418DAA76" wp14:editId="66D7C628">
            <wp:extent cx="962291" cy="962291"/>
            <wp:effectExtent l="0" t="0" r="3175" b="3175"/>
            <wp:docPr id="6" name="Picture 6" descr="../../../../Downloads/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380" cy="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2E55">
        <w:rPr>
          <w:sz w:val="24"/>
          <w:szCs w:val="24"/>
        </w:rPr>
        <w:t xml:space="preserve">Asteroid </w:t>
      </w:r>
    </w:p>
    <w:p w14:paraId="57684D03" w14:textId="08BBD4BE" w:rsidR="007E319E" w:rsidRDefault="00645301" w:rsidP="007E319E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3B96AD38" wp14:editId="79C4AA07">
            <wp:extent cx="1032141" cy="662174"/>
            <wp:effectExtent l="0" t="0" r="9525" b="0"/>
            <wp:docPr id="5" name="Picture 5" descr="../../../../Downloads/alien-clipart-transparent-background-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alien-clipart-transparent-background-29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965" cy="6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5301">
        <w:rPr>
          <w:sz w:val="24"/>
          <w:szCs w:val="24"/>
        </w:rPr>
        <w:t>Alien space ship</w:t>
      </w:r>
    </w:p>
    <w:p w14:paraId="69D3ED20" w14:textId="77777777" w:rsidR="00686D09" w:rsidRPr="008C6B2D" w:rsidRDefault="00686D09" w:rsidP="00686D09">
      <w:pPr>
        <w:rPr>
          <w:b/>
        </w:rPr>
      </w:pPr>
    </w:p>
    <w:p w14:paraId="023CE5A8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75430943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14:paraId="27C74821" w14:textId="77777777" w:rsidR="00686D09" w:rsidRPr="008C6B2D" w:rsidRDefault="00686D09" w:rsidP="00686D09">
      <w:pPr>
        <w:rPr>
          <w:b/>
        </w:rPr>
      </w:pPr>
    </w:p>
    <w:p w14:paraId="2326DD0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14:paraId="24FB0501" w14:textId="77777777"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14:paraId="4CFBC391" w14:textId="77777777" w:rsidR="00686D09" w:rsidRPr="008C6B2D" w:rsidRDefault="00686D09" w:rsidP="00686D09">
      <w:pPr>
        <w:rPr>
          <w:b/>
        </w:rPr>
      </w:pPr>
    </w:p>
    <w:p w14:paraId="718A6119" w14:textId="38AAC4D1"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0A4D4ACA" w14:textId="539C75E1" w:rsidR="00661BF2" w:rsidRDefault="00661BF2" w:rsidP="00661BF2">
      <w:pPr>
        <w:pStyle w:val="ListParagraph"/>
        <w:rPr>
          <w:sz w:val="24"/>
          <w:szCs w:val="24"/>
        </w:rPr>
      </w:pPr>
      <w:r w:rsidRPr="00661BF2">
        <w:rPr>
          <w:sz w:val="24"/>
          <w:szCs w:val="24"/>
        </w:rPr>
        <w:t xml:space="preserve">The space ship has ability to shoot to destroy the asteroids and aliens. </w:t>
      </w:r>
    </w:p>
    <w:p w14:paraId="346316A0" w14:textId="24605FE9" w:rsidR="00661BF2" w:rsidRPr="00661BF2" w:rsidRDefault="00661BF2" w:rsidP="00661BF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5EB5735" wp14:editId="5900BDDA">
            <wp:extent cx="1028700" cy="342900"/>
            <wp:effectExtent l="0" t="0" r="0" b="0"/>
            <wp:docPr id="7" name="Picture 7" descr="C:\Users\Andre\AppData\Local\Microsoft\Windows\INetCache\Content.Word\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bulle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Sprite sheet for the space ship shoot  </w:t>
      </w:r>
    </w:p>
    <w:p w14:paraId="64BBEA99" w14:textId="77777777" w:rsidR="00686D09" w:rsidRPr="008C6B2D" w:rsidRDefault="00686D09" w:rsidP="00686D09">
      <w:pPr>
        <w:rPr>
          <w:b/>
        </w:rPr>
      </w:pPr>
    </w:p>
    <w:p w14:paraId="353FC8DE" w14:textId="0BCADE2A" w:rsidR="00686D09" w:rsidRPr="00841FCC" w:rsidRDefault="009F6693" w:rsidP="00841FC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14:paraId="6B09AB10" w14:textId="582325A7" w:rsidR="00686D09" w:rsidRDefault="007E319E" w:rsidP="00841FCC">
      <w:pPr>
        <w:ind w:firstLine="720"/>
        <w:rPr>
          <w:b/>
        </w:rPr>
      </w:pPr>
      <w:r>
        <w:rPr>
          <w:b/>
          <w:noProof/>
        </w:rPr>
        <w:drawing>
          <wp:inline distT="0" distB="0" distL="0" distR="0" wp14:anchorId="42D63EAB" wp14:editId="4E2528EF">
            <wp:extent cx="474980" cy="546100"/>
            <wp:effectExtent l="0" t="0" r="7620" b="12700"/>
            <wp:docPr id="4" name="Picture 4" descr="../AirFire/images/space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irFire/images/spaceshi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19E">
        <w:t>Space ship</w:t>
      </w:r>
      <w:r>
        <w:rPr>
          <w:b/>
        </w:rPr>
        <w:t xml:space="preserve"> </w:t>
      </w:r>
    </w:p>
    <w:p w14:paraId="00B9B2E6" w14:textId="77777777" w:rsidR="00841FCC" w:rsidRPr="008C6B2D" w:rsidRDefault="00841FCC" w:rsidP="00841FCC">
      <w:pPr>
        <w:ind w:firstLine="720"/>
        <w:rPr>
          <w:b/>
        </w:rPr>
      </w:pPr>
    </w:p>
    <w:p w14:paraId="6CF46A6A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14:paraId="77A34A08" w14:textId="77777777" w:rsidR="00686D09" w:rsidRPr="008C6B2D" w:rsidRDefault="00686D09" w:rsidP="00686D09">
      <w:pPr>
        <w:rPr>
          <w:b/>
        </w:rPr>
      </w:pPr>
    </w:p>
    <w:p w14:paraId="4E5C19E7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3E5A9CA4" w14:textId="77777777" w:rsidR="00686D09" w:rsidRPr="008C6B2D" w:rsidRDefault="00686D09" w:rsidP="00686D09">
      <w:pPr>
        <w:rPr>
          <w:b/>
        </w:rPr>
      </w:pPr>
    </w:p>
    <w:p w14:paraId="353824BB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14:paraId="45E5FC04" w14:textId="77777777" w:rsidR="00686D09" w:rsidRPr="008C6B2D" w:rsidRDefault="00686D09" w:rsidP="00686D09">
      <w:pPr>
        <w:rPr>
          <w:b/>
        </w:rPr>
      </w:pPr>
    </w:p>
    <w:p w14:paraId="2301F661" w14:textId="77777777"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14:paraId="1D55A14F" w14:textId="77777777" w:rsidR="00686D09" w:rsidRPr="008C6B2D" w:rsidRDefault="00686D09" w:rsidP="00686D09">
      <w:pPr>
        <w:rPr>
          <w:b/>
        </w:rPr>
      </w:pPr>
    </w:p>
    <w:p w14:paraId="791A24C5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7B0187EF" w14:textId="77777777" w:rsidR="00686D09" w:rsidRPr="008C6B2D" w:rsidRDefault="00686D09" w:rsidP="00686D09">
      <w:pPr>
        <w:rPr>
          <w:b/>
        </w:rPr>
      </w:pPr>
    </w:p>
    <w:p w14:paraId="04C8CB19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26242785" w14:textId="77777777"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14:paraId="540CDDF3" w14:textId="77777777" w:rsidR="00686D09" w:rsidRDefault="00686D09" w:rsidP="00686D09">
      <w:pPr>
        <w:rPr>
          <w:b/>
        </w:rPr>
      </w:pPr>
    </w:p>
    <w:p w14:paraId="172E839B" w14:textId="77777777" w:rsidR="00EC2E55" w:rsidRPr="008C6B2D" w:rsidRDefault="00EC2E55" w:rsidP="00686D09">
      <w:pPr>
        <w:rPr>
          <w:b/>
        </w:rPr>
      </w:pPr>
    </w:p>
    <w:p w14:paraId="0CAB9BCE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14:paraId="2E84F039" w14:textId="392EE921" w:rsidR="005C2F0F" w:rsidRPr="005F391A" w:rsidRDefault="00EC2E55" w:rsidP="005C2F0F">
      <w:pPr>
        <w:pStyle w:val="ListParagraph"/>
        <w:rPr>
          <w:sz w:val="24"/>
          <w:szCs w:val="24"/>
        </w:rPr>
      </w:pPr>
      <w:r w:rsidRPr="005F391A">
        <w:rPr>
          <w:sz w:val="24"/>
          <w:szCs w:val="24"/>
        </w:rPr>
        <w:t>The galaxy</w:t>
      </w:r>
      <w:r w:rsidR="005F391A" w:rsidRPr="005F391A">
        <w:rPr>
          <w:sz w:val="24"/>
          <w:szCs w:val="24"/>
        </w:rPr>
        <w:t xml:space="preserve"> protects </w:t>
      </w:r>
      <w:r w:rsidRPr="005F391A">
        <w:rPr>
          <w:sz w:val="24"/>
          <w:szCs w:val="24"/>
        </w:rPr>
        <w:t xml:space="preserve">recruit new pilots </w:t>
      </w:r>
      <w:r w:rsidR="005F391A" w:rsidRPr="005F391A">
        <w:rPr>
          <w:sz w:val="24"/>
          <w:szCs w:val="24"/>
        </w:rPr>
        <w:t>to protect the earth. The mission of the new pilots need destroy the asteroids and enemies space ship.</w:t>
      </w:r>
    </w:p>
    <w:p w14:paraId="3D009200" w14:textId="77777777" w:rsidR="00686D09" w:rsidRPr="008C6B2D" w:rsidRDefault="00686D09" w:rsidP="00686D09">
      <w:pPr>
        <w:rPr>
          <w:b/>
        </w:rPr>
      </w:pPr>
    </w:p>
    <w:p w14:paraId="59EDD4E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  <w:bookmarkStart w:id="0" w:name="_GoBack"/>
      <w:bookmarkEnd w:id="0"/>
    </w:p>
    <w:p w14:paraId="140E7A84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0A7EDB72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3FB54E73" w14:textId="77777777" w:rsidR="00686D09" w:rsidRPr="008C6B2D" w:rsidRDefault="00686D09" w:rsidP="00686D09">
      <w:pPr>
        <w:rPr>
          <w:b/>
        </w:rPr>
      </w:pPr>
    </w:p>
    <w:p w14:paraId="298F67CC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7D8DC4A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42BE9981" w14:textId="77777777" w:rsidR="00686D09" w:rsidRPr="008C6B2D" w:rsidRDefault="00686D09" w:rsidP="00686D09">
      <w:pPr>
        <w:rPr>
          <w:b/>
        </w:rPr>
      </w:pPr>
    </w:p>
    <w:p w14:paraId="0372949E" w14:textId="5866F460" w:rsidR="005C2F0F" w:rsidRDefault="009F6693" w:rsidP="00113DD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7D87BC29" w14:textId="4262B04B" w:rsidR="00113DDD" w:rsidRPr="00113DDD" w:rsidRDefault="00113DDD" w:rsidP="00113DDD">
      <w:pPr>
        <w:pStyle w:val="ListParagraph"/>
        <w:rPr>
          <w:sz w:val="24"/>
          <w:szCs w:val="24"/>
        </w:rPr>
      </w:pPr>
      <w:r w:rsidRPr="00113DDD">
        <w:rPr>
          <w:sz w:val="24"/>
          <w:szCs w:val="24"/>
        </w:rPr>
        <w:t xml:space="preserve">The game going to implement the alien in the stage 2.  Second, in stage 3 we going to implement the mother alien space ship that will be final boss of the game.  </w:t>
      </w:r>
    </w:p>
    <w:sectPr w:rsidR="00113DDD" w:rsidRPr="00113DDD" w:rsidSect="008E601F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04A2E" w14:textId="77777777" w:rsidR="003C61C1" w:rsidRDefault="003C61C1" w:rsidP="00C152DC">
      <w:r>
        <w:separator/>
      </w:r>
    </w:p>
  </w:endnote>
  <w:endnote w:type="continuationSeparator" w:id="0">
    <w:p w14:paraId="7093A720" w14:textId="77777777" w:rsidR="003C61C1" w:rsidRDefault="003C61C1" w:rsidP="00C1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7C1A5" w14:textId="5A96934F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5601E7">
      <w:rPr>
        <w:rFonts w:asciiTheme="majorHAnsi" w:hAnsiTheme="majorHAnsi"/>
        <w:b/>
      </w:rPr>
      <w:t>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13DDD" w:rsidRPr="00113DDD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14:paraId="596CC5E9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A86F2" w14:textId="775A76B0" w:rsidR="00AA765B" w:rsidRDefault="003C61C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113DDD" w:rsidRPr="00113DDD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2497B294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9D750" w14:textId="77777777" w:rsidR="003C61C1" w:rsidRDefault="003C61C1" w:rsidP="00C152DC">
      <w:r>
        <w:separator/>
      </w:r>
    </w:p>
  </w:footnote>
  <w:footnote w:type="continuationSeparator" w:id="0">
    <w:p w14:paraId="78F6517B" w14:textId="77777777" w:rsidR="003C61C1" w:rsidRDefault="003C61C1" w:rsidP="00C15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1E721ED8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A3B2716" w14:textId="77777777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8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A5733FD" w14:textId="57166654" w:rsidR="00C152DC" w:rsidRDefault="005601E7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August 4, 2017</w:t>
              </w:r>
            </w:p>
          </w:tc>
        </w:sdtContent>
      </w:sdt>
    </w:tr>
  </w:tbl>
  <w:p w14:paraId="1B160536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507B0194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7-08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5F1A87" w14:textId="0B53AEDA" w:rsidR="00C152DC" w:rsidRPr="00C152DC" w:rsidRDefault="005601E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August 4,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3899738" w14:textId="77777777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34F0">
                <w:rPr>
                  <w:b/>
                  <w:bCs/>
                  <w:caps/>
                  <w:sz w:val="24"/>
                  <w:szCs w:val="24"/>
                  <w:lang w:val="en-US"/>
                </w:rPr>
                <w:t>AIRFIRE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9F87A7D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91AE1"/>
    <w:multiLevelType w:val="hybridMultilevel"/>
    <w:tmpl w:val="6B505850"/>
    <w:lvl w:ilvl="0" w:tplc="252C61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2sjAwNjeyNDEzNzBT0lEKTi0uzszPAykwrAUASSq46CwAAAA="/>
  </w:docVars>
  <w:rsids>
    <w:rsidRoot w:val="00021BBC"/>
    <w:rsid w:val="00021BBC"/>
    <w:rsid w:val="00023AF4"/>
    <w:rsid w:val="00041C8A"/>
    <w:rsid w:val="00080D8D"/>
    <w:rsid w:val="000C269E"/>
    <w:rsid w:val="000C34F0"/>
    <w:rsid w:val="00113DDD"/>
    <w:rsid w:val="00156B17"/>
    <w:rsid w:val="00215FCE"/>
    <w:rsid w:val="00381C76"/>
    <w:rsid w:val="003C5FF0"/>
    <w:rsid w:val="003C61C1"/>
    <w:rsid w:val="003D5151"/>
    <w:rsid w:val="003E1D34"/>
    <w:rsid w:val="003E1D56"/>
    <w:rsid w:val="00420F46"/>
    <w:rsid w:val="00506BF7"/>
    <w:rsid w:val="0052734F"/>
    <w:rsid w:val="00556825"/>
    <w:rsid w:val="005601E7"/>
    <w:rsid w:val="005C2F0F"/>
    <w:rsid w:val="005F391A"/>
    <w:rsid w:val="006413AA"/>
    <w:rsid w:val="00645301"/>
    <w:rsid w:val="00661BF2"/>
    <w:rsid w:val="00667DC7"/>
    <w:rsid w:val="00686D09"/>
    <w:rsid w:val="00691022"/>
    <w:rsid w:val="00744BAC"/>
    <w:rsid w:val="007C2E5D"/>
    <w:rsid w:val="007D2A8E"/>
    <w:rsid w:val="007E319E"/>
    <w:rsid w:val="00841FCC"/>
    <w:rsid w:val="0085711E"/>
    <w:rsid w:val="008B3B4C"/>
    <w:rsid w:val="008C6B2D"/>
    <w:rsid w:val="008E601F"/>
    <w:rsid w:val="008F3C94"/>
    <w:rsid w:val="00943B5B"/>
    <w:rsid w:val="00953C99"/>
    <w:rsid w:val="00996533"/>
    <w:rsid w:val="009A4D42"/>
    <w:rsid w:val="009F6693"/>
    <w:rsid w:val="00AA765B"/>
    <w:rsid w:val="00AD223E"/>
    <w:rsid w:val="00B5603B"/>
    <w:rsid w:val="00B9488D"/>
    <w:rsid w:val="00BF4089"/>
    <w:rsid w:val="00C04F38"/>
    <w:rsid w:val="00C152DC"/>
    <w:rsid w:val="00C2151D"/>
    <w:rsid w:val="00D668E0"/>
    <w:rsid w:val="00D82416"/>
    <w:rsid w:val="00EB6F93"/>
    <w:rsid w:val="00EC2E55"/>
    <w:rsid w:val="00F35C9E"/>
    <w:rsid w:val="00F362D0"/>
    <w:rsid w:val="00F3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D9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6825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rPr>
      <w:rFonts w:ascii="Tahoma" w:hAnsi="Tahoma" w:cs="Tahoma"/>
      <w:sz w:val="16"/>
      <w:szCs w:val="16"/>
      <w:lang w:val="en-CA"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CA" w:eastAsia="zh-TW"/>
    </w:r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val="en-CA"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image" Target="media/image6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2017-08-04T00:00:00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A7E784-A456-41BB-AF93-F19B858F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252</TotalTime>
  <Pages>7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AIRFIRE</vt:lpstr>
    </vt:vector>
  </TitlesOfParts>
  <Company>Ciconi’s Games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AIRFIRE</dc:title>
  <dc:subject/>
  <dc:creator>Rodrigo Geronimo</dc:creator>
  <cp:lastModifiedBy>Andre Lemos</cp:lastModifiedBy>
  <cp:revision>14</cp:revision>
  <dcterms:created xsi:type="dcterms:W3CDTF">2011-07-15T01:03:00Z</dcterms:created>
  <dcterms:modified xsi:type="dcterms:W3CDTF">2017-08-05T02:24:00Z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